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</w:tblPr>
      <w:tblGrid>
        <w:gridCol w:w="10207"/>
      </w:tblGrid>
      <w:tr w:rsidR="007148AD" w:rsidRPr="002F7ECF" w14:paraId="021926F1" w14:textId="77777777" w:rsidTr="5A516D24">
        <w:tc>
          <w:tcPr>
            <w:tcW w:w="10207" w:type="dxa"/>
            <w:shd w:val="clear" w:color="auto" w:fill="385623"/>
          </w:tcPr>
          <w:p w14:paraId="1D3556A7" w14:textId="55892293" w:rsidR="007148AD" w:rsidRPr="000A0707" w:rsidRDefault="006B18A0" w:rsidP="006B18A0">
            <w:pPr>
              <w:rPr>
                <w:b/>
                <w:noProof/>
                <w:color w:val="FFFFFF" w:themeColor="background1"/>
                <w:sz w:val="48"/>
                <w:szCs w:val="48"/>
              </w:rPr>
            </w:pPr>
            <w:r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ICT-module AO – </w:t>
            </w:r>
            <w:r w:rsidR="00FC796F">
              <w:rPr>
                <w:b/>
                <w:noProof/>
                <w:color w:val="FFFFFF" w:themeColor="background1"/>
                <w:sz w:val="48"/>
                <w:szCs w:val="48"/>
              </w:rPr>
              <w:t xml:space="preserve">Mobile </w:t>
            </w:r>
            <w:r w:rsidR="000868B2">
              <w:rPr>
                <w:b/>
                <w:noProof/>
                <w:color w:val="FFFFFF" w:themeColor="background1"/>
                <w:sz w:val="48"/>
                <w:szCs w:val="48"/>
              </w:rPr>
              <w:t>devices</w:t>
            </w:r>
          </w:p>
          <w:p w14:paraId="269856CB" w14:textId="36B0E4A3" w:rsidR="0027001C" w:rsidRPr="005809FB" w:rsidRDefault="0027001C" w:rsidP="007148AD">
            <w:pPr>
              <w:rPr>
                <w:b/>
                <w:sz w:val="48"/>
                <w:szCs w:val="48"/>
              </w:rPr>
            </w:pPr>
          </w:p>
        </w:tc>
      </w:tr>
      <w:tr w:rsidR="007148AD" w14:paraId="5FBEA96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1D76E7B" w14:textId="77777777" w:rsidR="007148AD" w:rsidRDefault="65EA7A21" w:rsidP="006B18A0">
            <w:r>
              <w:t>Doelen</w:t>
            </w:r>
          </w:p>
          <w:p w14:paraId="38C66554" w14:textId="5C8C5C18" w:rsidR="007148AD" w:rsidRDefault="5A516D24" w:rsidP="0027001C">
            <w:r w:rsidRPr="5A516D24">
              <w:rPr>
                <w:sz w:val="18"/>
                <w:szCs w:val="18"/>
              </w:rPr>
              <w:t xml:space="preserve">Kennis van programmeren mobile </w:t>
            </w:r>
            <w:proofErr w:type="spellStart"/>
            <w:r w:rsidRPr="5A516D24">
              <w:rPr>
                <w:sz w:val="18"/>
                <w:szCs w:val="18"/>
              </w:rPr>
              <w:t>devices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mbv</w:t>
            </w:r>
            <w:proofErr w:type="spellEnd"/>
            <w:r w:rsidRPr="5A516D24">
              <w:rPr>
                <w:sz w:val="18"/>
                <w:szCs w:val="18"/>
              </w:rPr>
              <w:t xml:space="preserve"> </w:t>
            </w:r>
            <w:proofErr w:type="spellStart"/>
            <w:r w:rsidRPr="5A516D24">
              <w:rPr>
                <w:sz w:val="18"/>
                <w:szCs w:val="18"/>
              </w:rPr>
              <w:t>Appinventor</w:t>
            </w:r>
            <w:proofErr w:type="spellEnd"/>
            <w:r w:rsidRPr="5A516D24">
              <w:rPr>
                <w:sz w:val="18"/>
                <w:szCs w:val="18"/>
              </w:rPr>
              <w:t xml:space="preserve"> en </w:t>
            </w:r>
            <w:proofErr w:type="spellStart"/>
            <w:r w:rsidRPr="5A516D24">
              <w:rPr>
                <w:sz w:val="18"/>
                <w:szCs w:val="18"/>
              </w:rPr>
              <w:t>Android</w:t>
            </w:r>
            <w:proofErr w:type="spellEnd"/>
            <w:r w:rsidRPr="5A516D24">
              <w:rPr>
                <w:sz w:val="18"/>
                <w:szCs w:val="18"/>
              </w:rPr>
              <w:t xml:space="preserve"> Studio: </w:t>
            </w:r>
          </w:p>
        </w:tc>
      </w:tr>
      <w:tr w:rsidR="007148AD" w14:paraId="0B388D4E" w14:textId="77777777" w:rsidTr="5A516D24">
        <w:tc>
          <w:tcPr>
            <w:tcW w:w="10207" w:type="dxa"/>
          </w:tcPr>
          <w:p w14:paraId="185D611F" w14:textId="440E3F50" w:rsidR="007148AD" w:rsidRDefault="65EA7A21" w:rsidP="006B18A0">
            <w:r>
              <w:t>Naast programmeren is ook aandacht voor professionele vaardigheden zoals: tijdmanagement, effectieve communicatie, luisteren, vragen stellen.</w:t>
            </w:r>
          </w:p>
        </w:tc>
      </w:tr>
      <w:tr w:rsidR="007148AD" w14:paraId="5828C1F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3375C5" w14:textId="77777777" w:rsidR="007148AD" w:rsidRDefault="65EA7A21" w:rsidP="006B18A0">
            <w:r>
              <w:t>Hoort bij (kerntaak/ werkproces)</w:t>
            </w:r>
          </w:p>
          <w:p w14:paraId="03411491" w14:textId="77777777" w:rsidR="00FC796F" w:rsidRDefault="65EA7A21" w:rsidP="65EA7A21">
            <w:pPr>
              <w:pStyle w:val="paragraph"/>
              <w:numPr>
                <w:ilvl w:val="0"/>
                <w:numId w:val="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setup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Studio, gebruik maken van emulator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2BEB200" w14:textId="7CDBA277" w:rsidR="00FC796F" w:rsidRDefault="7B1AB961" w:rsidP="7B1AB961">
            <w:pPr>
              <w:pStyle w:val="paragraph"/>
              <w:numPr>
                <w:ilvl w:val="0"/>
                <w:numId w:val="6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7B1AB96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Introductie Java basis: variabelen, condities/loops, Arrays, Array List</w:t>
            </w:r>
            <w:r w:rsidRPr="7B1AB96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18BF941B" w14:textId="3528DF0A" w:rsidR="00FC796F" w:rsidRDefault="5A516D24" w:rsidP="7B1AB961">
            <w:pPr>
              <w:pStyle w:val="paragraph"/>
              <w:numPr>
                <w:ilvl w:val="0"/>
                <w:numId w:val="7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Java  OO:  maken klasse,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inheritance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interfaces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8A17BCC" w14:textId="77777777" w:rsidR="00FC796F" w:rsidRDefault="5A516D24" w:rsidP="65EA7A21">
            <w:pPr>
              <w:pStyle w:val="paragraph"/>
              <w:numPr>
                <w:ilvl w:val="0"/>
                <w:numId w:val="8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Android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 basis:  XML, strings,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Drawables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Manifest, Activity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Lifecycle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3616E620" w14:textId="77777777" w:rsidR="00FC796F" w:rsidRDefault="5A516D24" w:rsidP="65EA7A21">
            <w:pPr>
              <w:pStyle w:val="paragraph"/>
              <w:numPr>
                <w:ilvl w:val="0"/>
                <w:numId w:val="9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Listeners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27872920" w14:textId="77777777" w:rsidR="00FC796F" w:rsidRDefault="5A516D24" w:rsidP="65EA7A21">
            <w:pPr>
              <w:pStyle w:val="paragraph"/>
              <w:numPr>
                <w:ilvl w:val="0"/>
                <w:numId w:val="10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Layouts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LinearLayout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RelativeLayout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7417FC1" w14:textId="77777777" w:rsidR="00FC796F" w:rsidRDefault="5A516D24" w:rsidP="65EA7A21">
            <w:pPr>
              <w:pStyle w:val="paragraph"/>
              <w:numPr>
                <w:ilvl w:val="0"/>
                <w:numId w:val="11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proofErr w:type="spellStart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Widgets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: buttons,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checkboxes</w:t>
            </w:r>
            <w:proofErr w:type="spellEnd"/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, tekst box, </w:t>
            </w:r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6CEBB65" w14:textId="3F81FC76" w:rsidR="00FC796F" w:rsidRDefault="5A516D24" w:rsidP="7B1AB961">
            <w:pPr>
              <w:pStyle w:val="paragraph"/>
              <w:numPr>
                <w:ilvl w:val="0"/>
                <w:numId w:val="12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3F7F8F1" w14:textId="77777777" w:rsidR="00FC796F" w:rsidRDefault="65EA7A21" w:rsidP="65EA7A21">
            <w:pPr>
              <w:pStyle w:val="paragraph"/>
              <w:numPr>
                <w:ilvl w:val="0"/>
                <w:numId w:val="13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Opslaan data op device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0B161B15" w14:textId="77777777" w:rsidR="00FC796F" w:rsidRDefault="65EA7A21" w:rsidP="65EA7A21">
            <w:pPr>
              <w:pStyle w:val="paragraph"/>
              <w:numPr>
                <w:ilvl w:val="0"/>
                <w:numId w:val="14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Model View Controller (MVC)</w:t>
            </w:r>
            <w:r w:rsidRPr="65EA7A21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</w:t>
            </w:r>
          </w:p>
          <w:p w14:paraId="7C7CB077" w14:textId="7AE65070" w:rsidR="007148AD" w:rsidRPr="00FC796F" w:rsidRDefault="65EA7A21" w:rsidP="65EA7A21">
            <w:pPr>
              <w:pStyle w:val="paragraph"/>
              <w:numPr>
                <w:ilvl w:val="0"/>
                <w:numId w:val="15"/>
              </w:numPr>
              <w:ind w:left="1440" w:firstLine="0"/>
              <w:textAlignment w:val="baseline"/>
              <w:rPr>
                <w:rFonts w:ascii="Segoe UI,Times New Roman" w:eastAsia="Segoe UI,Times New Roman" w:hAnsi="Segoe UI,Times New Roman" w:cs="Segoe UI,Times New Roman"/>
                <w:sz w:val="12"/>
                <w:szCs w:val="12"/>
              </w:rPr>
            </w:pP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Introductie </w:t>
            </w:r>
            <w:proofErr w:type="spellStart"/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GitHub</w:t>
            </w:r>
            <w:proofErr w:type="spellEnd"/>
          </w:p>
        </w:tc>
      </w:tr>
      <w:tr w:rsidR="007148AD" w14:paraId="187E3A8B" w14:textId="77777777" w:rsidTr="5A516D24">
        <w:tc>
          <w:tcPr>
            <w:tcW w:w="10207" w:type="dxa"/>
          </w:tcPr>
          <w:p w14:paraId="71AACF98" w14:textId="77777777" w:rsidR="007148AD" w:rsidRDefault="007148AD" w:rsidP="006B18A0"/>
        </w:tc>
      </w:tr>
      <w:tr w:rsidR="007148AD" w14:paraId="5AAD217B" w14:textId="77777777" w:rsidTr="5A516D24">
        <w:trPr>
          <w:trHeight w:val="396"/>
        </w:trPr>
        <w:tc>
          <w:tcPr>
            <w:tcW w:w="10207" w:type="dxa"/>
            <w:shd w:val="clear" w:color="auto" w:fill="C5E0B3" w:themeFill="accent6" w:themeFillTint="66"/>
          </w:tcPr>
          <w:p w14:paraId="43864B24" w14:textId="77777777" w:rsidR="007148AD" w:rsidRDefault="65EA7A21" w:rsidP="006B18A0">
            <w:r>
              <w:t>Benodigdheden</w:t>
            </w:r>
          </w:p>
          <w:p w14:paraId="2AB2D9DF" w14:textId="70A8CC39" w:rsidR="007148AD" w:rsidRDefault="5A516D24" w:rsidP="00FC796F">
            <w:r w:rsidRPr="5A516D24">
              <w:rPr>
                <w:sz w:val="20"/>
                <w:szCs w:val="20"/>
              </w:rPr>
              <w:t xml:space="preserve">Laptop, software (JDK, </w:t>
            </w:r>
            <w:proofErr w:type="spellStart"/>
            <w:r w:rsidRPr="5A516D24">
              <w:rPr>
                <w:sz w:val="20"/>
                <w:szCs w:val="20"/>
              </w:rPr>
              <w:t>Appinventor</w:t>
            </w:r>
            <w:proofErr w:type="spellEnd"/>
            <w:r w:rsidRPr="5A516D24">
              <w:rPr>
                <w:sz w:val="20"/>
                <w:szCs w:val="20"/>
              </w:rPr>
              <w:t xml:space="preserve">, </w:t>
            </w:r>
            <w:proofErr w:type="spellStart"/>
            <w:r w:rsidRPr="5A516D24">
              <w:rPr>
                <w:sz w:val="20"/>
                <w:szCs w:val="20"/>
              </w:rPr>
              <w:t>Android</w:t>
            </w:r>
            <w:proofErr w:type="spellEnd"/>
            <w:r w:rsidRPr="5A516D24">
              <w:rPr>
                <w:sz w:val="20"/>
                <w:szCs w:val="20"/>
              </w:rPr>
              <w:t xml:space="preserve"> Studio, </w:t>
            </w:r>
            <w:proofErr w:type="spellStart"/>
            <w:r w:rsidRPr="5A516D24">
              <w:rPr>
                <w:sz w:val="20"/>
                <w:szCs w:val="20"/>
              </w:rPr>
              <w:t>github</w:t>
            </w:r>
            <w:proofErr w:type="spellEnd"/>
            <w:r w:rsidRPr="5A516D24">
              <w:rPr>
                <w:sz w:val="20"/>
                <w:szCs w:val="20"/>
              </w:rPr>
              <w:t xml:space="preserve"> account)</w:t>
            </w:r>
          </w:p>
        </w:tc>
      </w:tr>
      <w:tr w:rsidR="007148AD" w14:paraId="1DDBBB47" w14:textId="77777777" w:rsidTr="5A516D24">
        <w:tc>
          <w:tcPr>
            <w:tcW w:w="10207" w:type="dxa"/>
          </w:tcPr>
          <w:p w14:paraId="7D276048" w14:textId="77777777" w:rsidR="007148AD" w:rsidRDefault="007148AD" w:rsidP="006B18A0"/>
        </w:tc>
      </w:tr>
      <w:tr w:rsidR="007148AD" w14:paraId="7077B9AC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11DD39A" w14:textId="77777777" w:rsidR="007148AD" w:rsidRDefault="65EA7A21" w:rsidP="006B18A0">
            <w:r>
              <w:t>Wijze van beoordelen</w:t>
            </w:r>
          </w:p>
          <w:p w14:paraId="2AECB6AD" w14:textId="033F338C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 xml:space="preserve">1 opdracht: </w:t>
            </w:r>
            <w:proofErr w:type="spellStart"/>
            <w:r w:rsidRPr="30D805A1">
              <w:rPr>
                <w:sz w:val="20"/>
                <w:szCs w:val="20"/>
              </w:rPr>
              <w:t>Android</w:t>
            </w:r>
            <w:proofErr w:type="spellEnd"/>
            <w:r w:rsidRPr="30D805A1">
              <w:rPr>
                <w:sz w:val="20"/>
                <w:szCs w:val="20"/>
              </w:rPr>
              <w:t xml:space="preserve"> Studio (ieder 33%)</w:t>
            </w:r>
          </w:p>
          <w:p w14:paraId="27C599D0" w14:textId="5AB24C80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Huiswerk/professionele vaardigheden (33 %)</w:t>
            </w:r>
          </w:p>
          <w:p w14:paraId="49BD0F8F" w14:textId="2A8CDF6D" w:rsidR="007148AD" w:rsidRDefault="30D805A1" w:rsidP="7B1AB96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sz w:val="20"/>
                <w:szCs w:val="20"/>
              </w:rPr>
            </w:pPr>
            <w:r w:rsidRPr="30D805A1">
              <w:rPr>
                <w:sz w:val="20"/>
                <w:szCs w:val="20"/>
              </w:rPr>
              <w:t>Toets (33 %)</w:t>
            </w:r>
          </w:p>
        </w:tc>
      </w:tr>
      <w:tr w:rsidR="007148AD" w14:paraId="4E97526A" w14:textId="77777777" w:rsidTr="5A516D24">
        <w:tc>
          <w:tcPr>
            <w:tcW w:w="10207" w:type="dxa"/>
          </w:tcPr>
          <w:p w14:paraId="6F175123" w14:textId="77777777" w:rsidR="007148AD" w:rsidRDefault="007148AD" w:rsidP="006B18A0"/>
        </w:tc>
      </w:tr>
      <w:tr w:rsidR="007148AD" w14:paraId="068F71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9470466" w14:textId="77777777" w:rsidR="007148AD" w:rsidRDefault="65EA7A21" w:rsidP="006B18A0">
            <w:r>
              <w:t>Aantal lessen/ lesblokken</w:t>
            </w:r>
          </w:p>
          <w:p w14:paraId="5FE62993" w14:textId="77777777" w:rsidR="007148AD" w:rsidRDefault="65EA7A21" w:rsidP="007148AD">
            <w:r w:rsidRPr="65EA7A21">
              <w:rPr>
                <w:sz w:val="18"/>
                <w:szCs w:val="18"/>
              </w:rPr>
              <w:t>9 lesblokken (1,5 uur)   (1</w:t>
            </w:r>
            <w:r w:rsidRPr="65EA7A21">
              <w:rPr>
                <w:sz w:val="18"/>
                <w:szCs w:val="18"/>
                <w:vertAlign w:val="superscript"/>
              </w:rPr>
              <w:t>e</w:t>
            </w:r>
            <w:r w:rsidRPr="65EA7A21">
              <w:rPr>
                <w:sz w:val="18"/>
                <w:szCs w:val="18"/>
              </w:rPr>
              <w:t xml:space="preserve"> week introductieweek)</w:t>
            </w:r>
          </w:p>
        </w:tc>
      </w:tr>
      <w:tr w:rsidR="007148AD" w14:paraId="38E48FE2" w14:textId="77777777" w:rsidTr="5A516D24">
        <w:tc>
          <w:tcPr>
            <w:tcW w:w="10207" w:type="dxa"/>
          </w:tcPr>
          <w:p w14:paraId="7A1A7A50" w14:textId="77777777" w:rsidR="007148AD" w:rsidRDefault="007148AD" w:rsidP="006B18A0"/>
        </w:tc>
      </w:tr>
      <w:tr w:rsidR="007148AD" w14:paraId="53809B5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054A6F5" w14:textId="07315B74" w:rsidR="007148AD" w:rsidRDefault="65EA7A21" w:rsidP="006B18A0">
            <w:r>
              <w:t>Huiswerk:  1,5 uur per week</w:t>
            </w:r>
          </w:p>
          <w:p w14:paraId="5EB3CEEA" w14:textId="31A83980" w:rsidR="007148AD" w:rsidRDefault="007148AD" w:rsidP="006B18A0"/>
        </w:tc>
      </w:tr>
      <w:tr w:rsidR="007148AD" w14:paraId="3AD3DE0F" w14:textId="77777777" w:rsidTr="5A516D24">
        <w:tc>
          <w:tcPr>
            <w:tcW w:w="10207" w:type="dxa"/>
          </w:tcPr>
          <w:p w14:paraId="71E319C2" w14:textId="77777777" w:rsidR="007148AD" w:rsidRDefault="007148AD" w:rsidP="006B18A0"/>
        </w:tc>
      </w:tr>
      <w:tr w:rsidR="007148AD" w14:paraId="5D1E42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E86594" w14:textId="1B842C71" w:rsidR="007148AD" w:rsidRPr="0027001C" w:rsidRDefault="65EA7A21" w:rsidP="0027001C">
            <w:pPr>
              <w:rPr>
                <w:highlight w:val="red"/>
              </w:rPr>
            </w:pPr>
            <w:r>
              <w:t>Docenten: K. Hoogendorp (andere mogelijkheden B. de Miranda, J. van Rooijen)</w:t>
            </w:r>
          </w:p>
        </w:tc>
      </w:tr>
      <w:tr w:rsidR="007148AD" w14:paraId="3455BD1E" w14:textId="77777777" w:rsidTr="5A516D24">
        <w:tc>
          <w:tcPr>
            <w:tcW w:w="10207" w:type="dxa"/>
          </w:tcPr>
          <w:p w14:paraId="3B063A16" w14:textId="77777777" w:rsidR="007148AD" w:rsidRDefault="007148AD" w:rsidP="006B18A0"/>
        </w:tc>
      </w:tr>
    </w:tbl>
    <w:p w14:paraId="0CE6A235" w14:textId="77777777" w:rsidR="00F878BE" w:rsidRDefault="00F878BE"/>
    <w:tbl>
      <w:tblPr>
        <w:tblStyle w:val="Tabelraster"/>
        <w:tblW w:w="10207" w:type="dxa"/>
        <w:tblInd w:w="-431" w:type="dxa"/>
        <w:tblLook w:val="04A0" w:firstRow="1" w:lastRow="0" w:firstColumn="1" w:lastColumn="0" w:noHBand="0" w:noVBand="1"/>
        <w:tblCaption w:val=""/>
        <w:tblDescription w:val=""/>
      </w:tblPr>
      <w:tblGrid>
        <w:gridCol w:w="10207"/>
      </w:tblGrid>
      <w:tr w:rsidR="0027001C" w:rsidRPr="0027001C" w14:paraId="7FF8BE18" w14:textId="77777777" w:rsidTr="5A516D24">
        <w:tc>
          <w:tcPr>
            <w:tcW w:w="10207" w:type="dxa"/>
            <w:shd w:val="clear" w:color="auto" w:fill="3E5F27"/>
          </w:tcPr>
          <w:p w14:paraId="3FCADFFD" w14:textId="77777777" w:rsidR="0027001C" w:rsidRPr="000A0707" w:rsidRDefault="0027001C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27001C" w14:paraId="5BC69DE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87259D6" w14:textId="77777777" w:rsidR="0027001C" w:rsidRDefault="65EA7A21" w:rsidP="006B18A0">
            <w:r>
              <w:t>Inleiding</w:t>
            </w:r>
          </w:p>
        </w:tc>
      </w:tr>
      <w:tr w:rsidR="0027001C" w14:paraId="6881F682" w14:textId="77777777" w:rsidTr="5A516D24">
        <w:tc>
          <w:tcPr>
            <w:tcW w:w="10207" w:type="dxa"/>
          </w:tcPr>
          <w:p w14:paraId="3EC769B5" w14:textId="73CF75A4" w:rsidR="0027001C" w:rsidRDefault="5A516D24" w:rsidP="00FC796F">
            <w:r>
              <w:t xml:space="preserve">Algemene inleiding mobile </w:t>
            </w:r>
            <w:proofErr w:type="spellStart"/>
            <w:r>
              <w:t>apps</w:t>
            </w:r>
            <w:proofErr w:type="spellEnd"/>
            <w:r>
              <w:t xml:space="preserve"> / </w:t>
            </w:r>
            <w:proofErr w:type="spellStart"/>
            <w:r>
              <w:t>app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</w:p>
        </w:tc>
      </w:tr>
      <w:tr w:rsidR="0027001C" w14:paraId="32B4BB5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A974881" w14:textId="77777777" w:rsidR="0027001C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27001C" w14:paraId="6C8C7E17" w14:textId="77777777" w:rsidTr="5A516D24">
        <w:tc>
          <w:tcPr>
            <w:tcW w:w="10207" w:type="dxa"/>
          </w:tcPr>
          <w:p w14:paraId="6BEE0CAE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>uitleg lessencyclus</w:t>
            </w:r>
          </w:p>
          <w:p w14:paraId="6E1A5338" w14:textId="393E51F7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65093419" w14:textId="57969366" w:rsidR="006B18A0" w:rsidRDefault="5A516D24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Theorie: algemene introductie mobile </w:t>
            </w:r>
            <w:proofErr w:type="spellStart"/>
            <w:r>
              <w:t>devices</w:t>
            </w:r>
            <w:proofErr w:type="spellEnd"/>
          </w:p>
        </w:tc>
      </w:tr>
      <w:tr w:rsidR="0027001C" w14:paraId="007D5E9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ABD6CBF" w14:textId="77777777" w:rsidR="0027001C" w:rsidRDefault="65EA7A21" w:rsidP="006B18A0">
            <w:r>
              <w:t>Werkvormen</w:t>
            </w:r>
          </w:p>
        </w:tc>
      </w:tr>
      <w:tr w:rsidR="0027001C" w14:paraId="1EC178A9" w14:textId="77777777" w:rsidTr="5A516D24">
        <w:tc>
          <w:tcPr>
            <w:tcW w:w="10207" w:type="dxa"/>
          </w:tcPr>
          <w:p w14:paraId="79181130" w14:textId="43FA52C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kennismaken/intro lessencyclus (klassikaal 10 minuten)</w:t>
            </w:r>
          </w:p>
          <w:p w14:paraId="57418FF4" w14:textId="6F096143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uitleg </w:t>
            </w:r>
            <w:proofErr w:type="spellStart"/>
            <w:r>
              <w:t>appinventor</w:t>
            </w:r>
            <w:proofErr w:type="spellEnd"/>
            <w:r>
              <w:t xml:space="preserve"> (klassikaal 10 minuten)</w:t>
            </w:r>
          </w:p>
          <w:p w14:paraId="25148AE2" w14:textId="43A94D40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(30 minuten</w:t>
            </w:r>
          </w:p>
          <w:p w14:paraId="3381D486" w14:textId="3351F0C6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intro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2E1E0583" w14:textId="641DA099" w:rsidR="005436BD" w:rsidRDefault="5A516D24" w:rsidP="005436BD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appinventor</w:t>
            </w:r>
            <w:proofErr w:type="spellEnd"/>
            <w:r>
              <w:t xml:space="preserve"> (individueel 25 minuten)</w:t>
            </w:r>
          </w:p>
          <w:p w14:paraId="2008E513" w14:textId="2AF54C94" w:rsidR="005436BD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27001C" w14:paraId="1677A50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F144E7" w14:textId="77777777" w:rsidR="0027001C" w:rsidRDefault="65EA7A21" w:rsidP="006B18A0">
            <w:r>
              <w:t>Materialen</w:t>
            </w:r>
          </w:p>
        </w:tc>
      </w:tr>
      <w:tr w:rsidR="0027001C" w14:paraId="7FE1D571" w14:textId="77777777" w:rsidTr="5A516D24">
        <w:tc>
          <w:tcPr>
            <w:tcW w:w="10207" w:type="dxa"/>
          </w:tcPr>
          <w:p w14:paraId="111E12FD" w14:textId="77777777" w:rsidR="0027001C" w:rsidRDefault="65EA7A21" w:rsidP="006B18A0">
            <w:pPr>
              <w:pStyle w:val="Lijstalinea"/>
              <w:numPr>
                <w:ilvl w:val="0"/>
                <w:numId w:val="4"/>
              </w:numPr>
            </w:pPr>
            <w:r>
              <w:t xml:space="preserve">Syllabus </w:t>
            </w:r>
          </w:p>
          <w:p w14:paraId="67D41B01" w14:textId="5E1BCCB3" w:rsidR="006B18A0" w:rsidRDefault="006B18A0" w:rsidP="006B18A0">
            <w:pPr>
              <w:pStyle w:val="Lijstalinea"/>
              <w:numPr>
                <w:ilvl w:val="0"/>
                <w:numId w:val="4"/>
              </w:numPr>
            </w:pPr>
          </w:p>
        </w:tc>
      </w:tr>
      <w:tr w:rsidR="0027001C" w14:paraId="327FA6D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1A8D268" w14:textId="77777777" w:rsidR="0027001C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27001C" w14:paraId="269B20C8" w14:textId="77777777" w:rsidTr="5A516D24">
        <w:tc>
          <w:tcPr>
            <w:tcW w:w="10207" w:type="dxa"/>
          </w:tcPr>
          <w:p w14:paraId="148C8CB6" w14:textId="737695E4" w:rsidR="0027001C" w:rsidRDefault="5A516D24" w:rsidP="7B1AB961">
            <w:pPr>
              <w:pStyle w:val="Lijstalinea"/>
            </w:pP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 (</w:t>
            </w:r>
            <w:hyperlink r:id="rId9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</w:tc>
      </w:tr>
      <w:tr w:rsidR="0027001C" w14:paraId="52A858C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D9DE58F" w14:textId="77777777" w:rsidR="0027001C" w:rsidRDefault="65EA7A21" w:rsidP="006B18A0">
            <w:r>
              <w:t>Huiswerk</w:t>
            </w:r>
          </w:p>
        </w:tc>
      </w:tr>
      <w:tr w:rsidR="0027001C" w14:paraId="765D1CC0" w14:textId="77777777" w:rsidTr="5A516D24">
        <w:tc>
          <w:tcPr>
            <w:tcW w:w="10207" w:type="dxa"/>
          </w:tcPr>
          <w:p w14:paraId="62D58130" w14:textId="6C28123A" w:rsidR="0027001C" w:rsidRDefault="5A516D24" w:rsidP="006B18A0">
            <w:r>
              <w:t xml:space="preserve">Maak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af (deadline 13/9 9:00 uur)</w:t>
            </w:r>
          </w:p>
        </w:tc>
      </w:tr>
      <w:tr w:rsidR="000A0707" w:rsidRPr="000A0707" w14:paraId="7040BE13" w14:textId="77777777" w:rsidTr="5A516D24">
        <w:tc>
          <w:tcPr>
            <w:tcW w:w="10207" w:type="dxa"/>
            <w:shd w:val="clear" w:color="auto" w:fill="3E5F27"/>
          </w:tcPr>
          <w:p w14:paraId="707EFB93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4152F39C" w14:textId="77777777" w:rsidTr="5A516D24">
        <w:trPr>
          <w:trHeight w:val="388"/>
        </w:trPr>
        <w:tc>
          <w:tcPr>
            <w:tcW w:w="10207" w:type="dxa"/>
            <w:shd w:val="clear" w:color="auto" w:fill="C5E0B3" w:themeFill="accent6" w:themeFillTint="66"/>
          </w:tcPr>
          <w:p w14:paraId="6DF671AB" w14:textId="77777777" w:rsidR="000A0707" w:rsidRDefault="65EA7A21" w:rsidP="006B18A0">
            <w:r>
              <w:t>Inleiding</w:t>
            </w:r>
          </w:p>
        </w:tc>
      </w:tr>
      <w:tr w:rsidR="000A0707" w14:paraId="4624F894" w14:textId="77777777" w:rsidTr="5A516D24">
        <w:tc>
          <w:tcPr>
            <w:tcW w:w="10207" w:type="dxa"/>
          </w:tcPr>
          <w:p w14:paraId="06955AA1" w14:textId="01469DA6" w:rsidR="000A0707" w:rsidRDefault="5A516D24" w:rsidP="002221A3">
            <w:proofErr w:type="spellStart"/>
            <w:r>
              <w:t>Appinventor</w:t>
            </w:r>
            <w:proofErr w:type="spellEnd"/>
            <w:r>
              <w:t xml:space="preserve"> 2: </w:t>
            </w:r>
            <w:proofErr w:type="spellStart"/>
            <w:r>
              <w:t>intermediate</w:t>
            </w:r>
            <w:proofErr w:type="spellEnd"/>
            <w:r>
              <w:t xml:space="preserve"> level</w:t>
            </w:r>
          </w:p>
        </w:tc>
      </w:tr>
      <w:tr w:rsidR="000A0707" w14:paraId="47C8080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924916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454EE112" w14:textId="77777777" w:rsidTr="5A516D24">
        <w:tc>
          <w:tcPr>
            <w:tcW w:w="10207" w:type="dxa"/>
          </w:tcPr>
          <w:p w14:paraId="2B875295" w14:textId="21360F8F" w:rsidR="000A0707" w:rsidRDefault="5A516D24" w:rsidP="006B18A0">
            <w:r>
              <w:t xml:space="preserve">Introductie </w:t>
            </w:r>
            <w:proofErr w:type="spellStart"/>
            <w:r>
              <w:t>Appinventor</w:t>
            </w:r>
            <w:proofErr w:type="spellEnd"/>
          </w:p>
          <w:p w14:paraId="4C5811CA" w14:textId="38AC58A7" w:rsidR="000A0707" w:rsidRDefault="65EA7A21" w:rsidP="65EA7A21">
            <w:r>
              <w:t xml:space="preserve">Theorie: </w:t>
            </w:r>
            <w:r w:rsidRPr="65EA7A21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variabelen, condities/loops, Arrays</w:t>
            </w:r>
          </w:p>
        </w:tc>
      </w:tr>
      <w:tr w:rsidR="000A0707" w14:paraId="0E2C6DA2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3269013" w14:textId="77777777" w:rsidR="000A0707" w:rsidRDefault="65EA7A21" w:rsidP="006B18A0">
            <w:r>
              <w:t>Werkvormen</w:t>
            </w:r>
          </w:p>
        </w:tc>
      </w:tr>
      <w:tr w:rsidR="000A0707" w14:paraId="0B4B72DC" w14:textId="77777777" w:rsidTr="5A516D24">
        <w:tc>
          <w:tcPr>
            <w:tcW w:w="10207" w:type="dxa"/>
          </w:tcPr>
          <w:p w14:paraId="21CC8FB7" w14:textId="19E1CE95" w:rsidR="002221A3" w:rsidRDefault="002221A3" w:rsidP="5A516D24"/>
          <w:p w14:paraId="63933051" w14:textId="77777777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 (klassikaal 10 minuten)</w:t>
            </w:r>
          </w:p>
          <w:p w14:paraId="79024718" w14:textId="6A3962DC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/Shake maken (individueel 25 minuten)</w:t>
            </w:r>
          </w:p>
          <w:p w14:paraId="35BC036F" w14:textId="6E399E3D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Theorie mobile </w:t>
            </w:r>
            <w:proofErr w:type="spellStart"/>
            <w:r>
              <w:t>devices</w:t>
            </w:r>
            <w:proofErr w:type="spellEnd"/>
            <w:r>
              <w:t xml:space="preserve"> (klassikaal 10 minuten)</w:t>
            </w:r>
          </w:p>
          <w:p w14:paraId="73DFB888" w14:textId="11CC478F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Aan de slag met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appp</w:t>
            </w:r>
            <w:proofErr w:type="spellEnd"/>
            <w:r>
              <w:t xml:space="preserve"> (individueel 25 minuten)</w:t>
            </w:r>
          </w:p>
          <w:p w14:paraId="4016714F" w14:textId="527002AC" w:rsidR="002221A3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Afsluiten les (klassikaal 5minuten)</w:t>
            </w:r>
          </w:p>
        </w:tc>
      </w:tr>
      <w:tr w:rsidR="000A0707" w14:paraId="5321A11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0746A3E" w14:textId="77777777" w:rsidR="000A0707" w:rsidRDefault="65EA7A21" w:rsidP="006B18A0">
            <w:r>
              <w:t>Materialen</w:t>
            </w:r>
          </w:p>
        </w:tc>
      </w:tr>
      <w:tr w:rsidR="000A0707" w14:paraId="5482F42A" w14:textId="77777777" w:rsidTr="5A516D24">
        <w:tc>
          <w:tcPr>
            <w:tcW w:w="10207" w:type="dxa"/>
          </w:tcPr>
          <w:p w14:paraId="27CA6011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144CD80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48E9513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AF55D4D" w14:textId="77777777" w:rsidTr="5A516D24">
        <w:tc>
          <w:tcPr>
            <w:tcW w:w="10207" w:type="dxa"/>
          </w:tcPr>
          <w:p w14:paraId="78DB148A" w14:textId="77777777" w:rsidR="002221A3" w:rsidRDefault="5A516D24" w:rsidP="30D805A1">
            <w:pPr>
              <w:numPr>
                <w:ilvl w:val="0"/>
                <w:numId w:val="4"/>
              </w:numPr>
            </w:pPr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 (</w:t>
            </w:r>
            <w:hyperlink r:id="rId10">
              <w:r w:rsidRPr="5A516D24">
                <w:rPr>
                  <w:rStyle w:val="Hyperlink"/>
                </w:rPr>
                <w:t>http://appinventor.mit.edu/explore/ai2/beginner-videos.html</w:t>
              </w:r>
            </w:hyperlink>
            <w:r>
              <w:t>)</w:t>
            </w:r>
          </w:p>
          <w:p w14:paraId="0016E8A7" w14:textId="1C233685" w:rsidR="007965F6" w:rsidRDefault="007965F6" w:rsidP="007965F6">
            <w:r>
              <w:t xml:space="preserve">2) </w:t>
            </w:r>
            <w:proofErr w:type="spellStart"/>
            <w:r>
              <w:t>Ballbounce</w:t>
            </w:r>
            <w:proofErr w:type="spellEnd"/>
            <w:r>
              <w:t xml:space="preserve"> game  (zoek de tutorial)</w:t>
            </w:r>
          </w:p>
        </w:tc>
      </w:tr>
      <w:tr w:rsidR="000A0707" w14:paraId="2EACCD00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E9D816" w14:textId="77777777" w:rsidR="000A0707" w:rsidRDefault="65EA7A21" w:rsidP="006B18A0">
            <w:r>
              <w:t>Huiswerk</w:t>
            </w:r>
          </w:p>
        </w:tc>
      </w:tr>
      <w:tr w:rsidR="000A0707" w14:paraId="209E3ED4" w14:textId="77777777" w:rsidTr="5A516D24">
        <w:tc>
          <w:tcPr>
            <w:tcW w:w="10207" w:type="dxa"/>
          </w:tcPr>
          <w:p w14:paraId="36024FA8" w14:textId="7938909E" w:rsidR="000A0707" w:rsidRDefault="5A516D24" w:rsidP="006B18A0">
            <w:r>
              <w:t xml:space="preserve">- </w:t>
            </w:r>
            <w:proofErr w:type="spellStart"/>
            <w:r>
              <w:t>extended</w:t>
            </w:r>
            <w:proofErr w:type="spellEnd"/>
            <w:r>
              <w:t xml:space="preserve"> </w:t>
            </w:r>
            <w:proofErr w:type="spellStart"/>
            <w:r>
              <w:t>talkToMe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(Shake) afmaken (deadline 20/9 9:00 uur)</w:t>
            </w:r>
          </w:p>
        </w:tc>
      </w:tr>
      <w:tr w:rsidR="000A0707" w:rsidRPr="000A0707" w14:paraId="7D1E974C" w14:textId="77777777" w:rsidTr="5A516D24">
        <w:tc>
          <w:tcPr>
            <w:tcW w:w="10207" w:type="dxa"/>
            <w:shd w:val="clear" w:color="auto" w:fill="3E5F27"/>
          </w:tcPr>
          <w:p w14:paraId="0C199A88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060ABB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9E4254D" w14:textId="77777777" w:rsidR="000A0707" w:rsidRDefault="65EA7A21" w:rsidP="006B18A0">
            <w:r>
              <w:t>Inleiding</w:t>
            </w:r>
          </w:p>
        </w:tc>
      </w:tr>
      <w:tr w:rsidR="000A0707" w14:paraId="7E50271E" w14:textId="77777777" w:rsidTr="5A516D24">
        <w:tc>
          <w:tcPr>
            <w:tcW w:w="10207" w:type="dxa"/>
          </w:tcPr>
          <w:p w14:paraId="19FCEE7D" w14:textId="08B9A6F5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3</w:t>
            </w:r>
          </w:p>
        </w:tc>
      </w:tr>
      <w:tr w:rsidR="000A0707" w14:paraId="0233B2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03CA07E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0A3E712C" w14:textId="77777777" w:rsidTr="5A516D24">
        <w:tc>
          <w:tcPr>
            <w:tcW w:w="10207" w:type="dxa"/>
          </w:tcPr>
          <w:p w14:paraId="5D6E850C" w14:textId="0B320CB2" w:rsidR="000A0707" w:rsidRDefault="65EA7A21" w:rsidP="006B18A0">
            <w:r>
              <w:t xml:space="preserve">Theorie: </w:t>
            </w:r>
          </w:p>
        </w:tc>
      </w:tr>
      <w:tr w:rsidR="000A0707" w14:paraId="0EB366F8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D5CDBF1" w14:textId="77777777" w:rsidR="000A0707" w:rsidRDefault="65EA7A21" w:rsidP="006B18A0">
            <w:r>
              <w:lastRenderedPageBreak/>
              <w:t>Werkvormen</w:t>
            </w:r>
          </w:p>
        </w:tc>
      </w:tr>
      <w:tr w:rsidR="000A0707" w14:paraId="2788AAE2" w14:textId="77777777" w:rsidTr="5A516D24">
        <w:tc>
          <w:tcPr>
            <w:tcW w:w="10207" w:type="dxa"/>
          </w:tcPr>
          <w:p w14:paraId="5840DD10" w14:textId="3B1D5593" w:rsidR="000A0707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2 leerlingen laten hun </w:t>
            </w:r>
            <w:proofErr w:type="spellStart"/>
            <w:r>
              <w:t>app</w:t>
            </w:r>
            <w:proofErr w:type="spellEnd"/>
            <w:r>
              <w:t xml:space="preserve"> zien – inclusief code (klassikaal 15 minuten)</w:t>
            </w:r>
          </w:p>
          <w:p w14:paraId="3389C3A7" w14:textId="69B01111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>intro nieuwe opdracht/</w:t>
            </w:r>
            <w:proofErr w:type="spellStart"/>
            <w:r>
              <w:t>Ballbounce</w:t>
            </w:r>
            <w:proofErr w:type="spellEnd"/>
            <w:r>
              <w:t xml:space="preserve"> game (klassikaal 10 minuten)</w:t>
            </w:r>
          </w:p>
          <w:p w14:paraId="02F1A55B" w14:textId="6E402299" w:rsidR="002221A3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30 minuten)</w:t>
            </w:r>
          </w:p>
          <w:p w14:paraId="6C3B1F25" w14:textId="7DB63139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70C68A3E" w14:textId="3E97ECF5" w:rsidR="005436BD" w:rsidRDefault="5A516D24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01B635BA" w14:textId="46B9A1A1" w:rsidR="005436BD" w:rsidRDefault="30D805A1" w:rsidP="002221A3">
            <w:pPr>
              <w:pStyle w:val="Lijstalinea"/>
              <w:numPr>
                <w:ilvl w:val="0"/>
                <w:numId w:val="4"/>
              </w:numPr>
            </w:pPr>
            <w:r>
              <w:t xml:space="preserve"> Afsluiten les</w:t>
            </w:r>
          </w:p>
        </w:tc>
      </w:tr>
      <w:tr w:rsidR="000A0707" w14:paraId="5C88A82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4493681" w14:textId="77777777" w:rsidR="000A0707" w:rsidRDefault="65EA7A21" w:rsidP="006B18A0">
            <w:r>
              <w:t>Materialen</w:t>
            </w:r>
          </w:p>
        </w:tc>
      </w:tr>
      <w:tr w:rsidR="000A0707" w14:paraId="01926119" w14:textId="77777777" w:rsidTr="5A516D24">
        <w:tc>
          <w:tcPr>
            <w:tcW w:w="10207" w:type="dxa"/>
          </w:tcPr>
          <w:p w14:paraId="53797FAE" w14:textId="77777777" w:rsidR="000A0707" w:rsidRDefault="5A516D24" w:rsidP="006B18A0">
            <w:proofErr w:type="spellStart"/>
            <w:r>
              <w:t>Appinventor</w:t>
            </w:r>
            <w:proofErr w:type="spellEnd"/>
          </w:p>
        </w:tc>
      </w:tr>
      <w:tr w:rsidR="000A0707" w14:paraId="34182277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E25649F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45D3857E" w14:textId="77777777" w:rsidTr="5A516D24">
        <w:tc>
          <w:tcPr>
            <w:tcW w:w="10207" w:type="dxa"/>
          </w:tcPr>
          <w:p w14:paraId="57E12766" w14:textId="75480D60" w:rsidR="003C0F61" w:rsidRDefault="003C0F61" w:rsidP="003C0F61">
            <w:r>
              <w:t xml:space="preserve">2) Start </w:t>
            </w:r>
            <w:proofErr w:type="spellStart"/>
            <w:r>
              <w:t>with</w:t>
            </w:r>
            <w:proofErr w:type="spellEnd"/>
            <w:r>
              <w:t xml:space="preserve"> 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1" w:history="1">
              <w:r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621044B5" w14:textId="6106AB29" w:rsidR="003C0F61" w:rsidRDefault="003C0F61" w:rsidP="006B18A0"/>
        </w:tc>
      </w:tr>
      <w:tr w:rsidR="000A0707" w14:paraId="3E46EC1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54B60C6" w14:textId="77777777" w:rsidR="000A0707" w:rsidRDefault="65EA7A21" w:rsidP="006B18A0">
            <w:r>
              <w:t>Huiswerk</w:t>
            </w:r>
          </w:p>
        </w:tc>
      </w:tr>
      <w:tr w:rsidR="000A0707" w14:paraId="706812EC" w14:textId="77777777" w:rsidTr="5A516D24">
        <w:tc>
          <w:tcPr>
            <w:tcW w:w="10207" w:type="dxa"/>
          </w:tcPr>
          <w:p w14:paraId="12A6269C" w14:textId="45BAF9BA" w:rsidR="000A0707" w:rsidRDefault="5A516D24" w:rsidP="00EF333F">
            <w:r>
              <w:t xml:space="preserve">-  </w:t>
            </w:r>
            <w:hyperlink r:id="rId12" w:history="1">
              <w:r w:rsidR="00EF333F" w:rsidRPr="00120A35">
                <w:rPr>
                  <w:rStyle w:val="Hyperlink"/>
                </w:rPr>
                <w:t>https://www.youtube.com/watch?v=-LrCpuuFydc</w:t>
              </w:r>
            </w:hyperlink>
            <w:bookmarkStart w:id="0" w:name="_GoBack"/>
            <w:bookmarkEnd w:id="0"/>
          </w:p>
        </w:tc>
      </w:tr>
      <w:tr w:rsidR="000A0707" w:rsidRPr="000A0707" w14:paraId="570C9995" w14:textId="77777777" w:rsidTr="5A516D24">
        <w:tc>
          <w:tcPr>
            <w:tcW w:w="10207" w:type="dxa"/>
            <w:shd w:val="clear" w:color="auto" w:fill="3E5F27"/>
          </w:tcPr>
          <w:p w14:paraId="2586B9C0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0930AF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AA970B5" w14:textId="77777777" w:rsidR="000A0707" w:rsidRDefault="65EA7A21" w:rsidP="006B18A0">
            <w:r>
              <w:t>Inleiding</w:t>
            </w:r>
          </w:p>
        </w:tc>
      </w:tr>
      <w:tr w:rsidR="000A0707" w14:paraId="0A78AE8E" w14:textId="77777777" w:rsidTr="5A516D24">
        <w:tc>
          <w:tcPr>
            <w:tcW w:w="10207" w:type="dxa"/>
          </w:tcPr>
          <w:p w14:paraId="3F442547" w14:textId="3D35BC1A" w:rsidR="000A0707" w:rsidRDefault="5A516D24" w:rsidP="006B18A0">
            <w:proofErr w:type="spellStart"/>
            <w:r>
              <w:t>Appinventor</w:t>
            </w:r>
            <w:proofErr w:type="spellEnd"/>
            <w:r>
              <w:t xml:space="preserve"> 4: </w:t>
            </w:r>
            <w:proofErr w:type="spellStart"/>
            <w:r>
              <w:t>advanced</w:t>
            </w:r>
            <w:proofErr w:type="spellEnd"/>
            <w:r>
              <w:t xml:space="preserve"> level</w:t>
            </w:r>
            <w:r w:rsidR="00CF0E78">
              <w:t>: database</w:t>
            </w:r>
          </w:p>
        </w:tc>
      </w:tr>
      <w:tr w:rsidR="000A0707" w14:paraId="3273EC7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FDC4683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2929A196" w14:textId="77777777" w:rsidTr="5A516D24">
        <w:tc>
          <w:tcPr>
            <w:tcW w:w="10207" w:type="dxa"/>
          </w:tcPr>
          <w:p w14:paraId="6B360D93" w14:textId="71E36F67" w:rsidR="65EA7A21" w:rsidRDefault="5A516D24">
            <w:r>
              <w:t xml:space="preserve">Theorie: </w:t>
            </w:r>
            <w:r w:rsidR="00CF0E78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database</w:t>
            </w:r>
          </w:p>
          <w:p w14:paraId="75B31C0C" w14:textId="77777777" w:rsidR="005436BD" w:rsidRDefault="005436BD" w:rsidP="006B18A0"/>
        </w:tc>
      </w:tr>
      <w:tr w:rsidR="000A0707" w14:paraId="51C10346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67261838" w14:textId="77777777" w:rsidR="000A0707" w:rsidRDefault="65EA7A21" w:rsidP="006B18A0">
            <w:r>
              <w:t>Werkvormen</w:t>
            </w:r>
          </w:p>
        </w:tc>
      </w:tr>
      <w:tr w:rsidR="000A0707" w14:paraId="0041B52F" w14:textId="77777777" w:rsidTr="5A516D24">
        <w:tc>
          <w:tcPr>
            <w:tcW w:w="10207" w:type="dxa"/>
          </w:tcPr>
          <w:p w14:paraId="2BBB27A5" w14:textId="79D01A9B" w:rsidR="005436BD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ballbounce</w:t>
            </w:r>
            <w:proofErr w:type="spellEnd"/>
            <w:r>
              <w:t xml:space="preserve"> game (15 minuten)</w:t>
            </w:r>
          </w:p>
          <w:p w14:paraId="75EE8F9E" w14:textId="018319A8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intro keuze opdracht (klassikaal 10 minuten)</w:t>
            </w:r>
          </w:p>
          <w:p w14:paraId="0D1D1A23" w14:textId="77FDA18E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Werken aan  keuze opdracht (individueel 25 minuten)</w:t>
            </w:r>
          </w:p>
          <w:p w14:paraId="231E1C7C" w14:textId="7DB63139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Theorie (klassikaal 10 minuten)</w:t>
            </w:r>
          </w:p>
          <w:p w14:paraId="2BFFA013" w14:textId="28F2F31E" w:rsidR="30D805A1" w:rsidRDefault="5A516D24" w:rsidP="30D805A1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 </w:t>
            </w:r>
            <w:proofErr w:type="spellStart"/>
            <w:r>
              <w:t>Ballbounce</w:t>
            </w:r>
            <w:proofErr w:type="spellEnd"/>
            <w:r>
              <w:t xml:space="preserve"> game (individueel 25 minuten)</w:t>
            </w:r>
          </w:p>
          <w:p w14:paraId="1533A25C" w14:textId="13E0C67D" w:rsidR="005436BD" w:rsidRDefault="30D805A1" w:rsidP="005436BD">
            <w:pPr>
              <w:pStyle w:val="Lijstalinea"/>
              <w:numPr>
                <w:ilvl w:val="0"/>
                <w:numId w:val="4"/>
              </w:numPr>
            </w:pPr>
            <w:r>
              <w:t>Afsluiten les (klassikaal 5 minuten)</w:t>
            </w:r>
          </w:p>
        </w:tc>
      </w:tr>
      <w:tr w:rsidR="000A0707" w14:paraId="441596AE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1B91926" w14:textId="77777777" w:rsidR="000A0707" w:rsidRDefault="65EA7A21" w:rsidP="006B18A0">
            <w:r>
              <w:t>Materialen</w:t>
            </w:r>
          </w:p>
        </w:tc>
      </w:tr>
      <w:tr w:rsidR="000A0707" w14:paraId="7B8C3633" w14:textId="77777777" w:rsidTr="5A516D24">
        <w:tc>
          <w:tcPr>
            <w:tcW w:w="10207" w:type="dxa"/>
          </w:tcPr>
          <w:p w14:paraId="274BFFDF" w14:textId="302005B0" w:rsidR="000A0707" w:rsidRDefault="00CF0E78" w:rsidP="006B18A0">
            <w:hyperlink r:id="rId13" w:history="1">
              <w:r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8A01AD9" w14:textId="304D79F2" w:rsidR="00CF0E78" w:rsidRDefault="00CF0E78" w:rsidP="006B18A0"/>
        </w:tc>
      </w:tr>
      <w:tr w:rsidR="000A0707" w14:paraId="51F2995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BBEC0AD" w14:textId="77777777" w:rsidR="000A0707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0A0707" w14:paraId="387CA1A0" w14:textId="77777777" w:rsidTr="5A516D24">
        <w:tc>
          <w:tcPr>
            <w:tcW w:w="10207" w:type="dxa"/>
          </w:tcPr>
          <w:p w14:paraId="60878FB9" w14:textId="407B46EF" w:rsidR="000A0707" w:rsidRDefault="5A516D24" w:rsidP="006B18A0">
            <w:r>
              <w:t xml:space="preserve">Follow </w:t>
            </w:r>
            <w:proofErr w:type="spellStart"/>
            <w:r>
              <w:t>one</w:t>
            </w:r>
            <w:proofErr w:type="spellEnd"/>
            <w:r>
              <w:t xml:space="preserve"> of the </w:t>
            </w:r>
            <w:proofErr w:type="spellStart"/>
            <w:r>
              <w:t>tutorials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intermediate</w:t>
            </w:r>
            <w:proofErr w:type="spellEnd"/>
            <w:r>
              <w:t xml:space="preserve"> level on: </w:t>
            </w:r>
            <w:hyperlink r:id="rId14" w:history="1">
              <w:r w:rsidR="00CF0E78" w:rsidRPr="00120A35">
                <w:rPr>
                  <w:rStyle w:val="Hyperlink"/>
                </w:rPr>
                <w:t>https://www.youtube.com/watch?v=-LrCpuuFydc</w:t>
              </w:r>
            </w:hyperlink>
          </w:p>
          <w:p w14:paraId="3C600E56" w14:textId="77777777" w:rsidR="00CF0E78" w:rsidRDefault="00CF0E78" w:rsidP="006B18A0"/>
          <w:p w14:paraId="37ECA9C7" w14:textId="6E44CD5E" w:rsidR="00FC796F" w:rsidRDefault="00FC796F" w:rsidP="006B18A0"/>
        </w:tc>
      </w:tr>
      <w:tr w:rsidR="000A0707" w14:paraId="43ECC6C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AF13FB7" w14:textId="77777777" w:rsidR="000A0707" w:rsidRDefault="65EA7A21" w:rsidP="006B18A0">
            <w:r>
              <w:t>Huiswerk</w:t>
            </w:r>
          </w:p>
        </w:tc>
      </w:tr>
      <w:tr w:rsidR="000A0707" w14:paraId="19D65E3F" w14:textId="77777777" w:rsidTr="5A516D24">
        <w:tc>
          <w:tcPr>
            <w:tcW w:w="10207" w:type="dxa"/>
          </w:tcPr>
          <w:p w14:paraId="4AC85E70" w14:textId="0134059E" w:rsidR="000A0707" w:rsidRDefault="7B1AB961" w:rsidP="006B18A0">
            <w:r>
              <w:t>Afmaken de gekozen tutorial (cijfer)</w:t>
            </w:r>
          </w:p>
        </w:tc>
      </w:tr>
      <w:tr w:rsidR="000A0707" w:rsidRPr="000A0707" w14:paraId="37A6CD62" w14:textId="77777777" w:rsidTr="5A516D24">
        <w:tc>
          <w:tcPr>
            <w:tcW w:w="10207" w:type="dxa"/>
            <w:shd w:val="clear" w:color="auto" w:fill="3E5F27"/>
          </w:tcPr>
          <w:p w14:paraId="47D62231" w14:textId="77777777" w:rsidR="000A0707" w:rsidRPr="0027001C" w:rsidRDefault="000A0707" w:rsidP="000A0707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0A0707" w14:paraId="56F59FE9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D976C5B" w14:textId="77777777" w:rsidR="000A0707" w:rsidRDefault="65EA7A21" w:rsidP="006B18A0">
            <w:r>
              <w:t>Inleiding</w:t>
            </w:r>
          </w:p>
        </w:tc>
      </w:tr>
      <w:tr w:rsidR="000A0707" w14:paraId="756CAD5E" w14:textId="77777777" w:rsidTr="5A516D24">
        <w:tc>
          <w:tcPr>
            <w:tcW w:w="10207" w:type="dxa"/>
          </w:tcPr>
          <w:p w14:paraId="1E42B35E" w14:textId="7FE7DDA8" w:rsidR="000A0707" w:rsidRDefault="65EA7A21" w:rsidP="006B18A0">
            <w:r>
              <w:t xml:space="preserve">Setup </w:t>
            </w:r>
            <w:proofErr w:type="spellStart"/>
            <w:r>
              <w:t>Android</w:t>
            </w:r>
            <w:proofErr w:type="spellEnd"/>
            <w:r>
              <w:t xml:space="preserve"> Studio</w:t>
            </w:r>
          </w:p>
          <w:p w14:paraId="3D5E3E8D" w14:textId="7D2F854A" w:rsidR="00FC796F" w:rsidRDefault="5A516D24" w:rsidP="006B18A0">
            <w:r>
              <w:t xml:space="preserve">Follow </w:t>
            </w:r>
            <w:proofErr w:type="spellStart"/>
            <w:r>
              <w:t>Github</w:t>
            </w:r>
            <w:proofErr w:type="spellEnd"/>
            <w:r>
              <w:t xml:space="preserve"> tutorial</w:t>
            </w:r>
          </w:p>
        </w:tc>
      </w:tr>
      <w:tr w:rsidR="000A0707" w14:paraId="0115D72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3155ED7" w14:textId="77777777" w:rsidR="000A0707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0A0707" w14:paraId="588C9423" w14:textId="77777777" w:rsidTr="5A516D24">
        <w:tc>
          <w:tcPr>
            <w:tcW w:w="10207" w:type="dxa"/>
          </w:tcPr>
          <w:p w14:paraId="36066CC7" w14:textId="53F3ED90" w:rsidR="000A0707" w:rsidRDefault="30D805A1" w:rsidP="006B18A0">
            <w:r>
              <w:t xml:space="preserve">Begrijp basis </w:t>
            </w:r>
            <w:proofErr w:type="spellStart"/>
            <w:r>
              <w:t>Android</w:t>
            </w:r>
            <w:proofErr w:type="spellEnd"/>
            <w:r>
              <w:t xml:space="preserve"> Studio: emulator, JDK en </w:t>
            </w:r>
            <w:proofErr w:type="spellStart"/>
            <w:r>
              <w:t>Android</w:t>
            </w:r>
            <w:proofErr w:type="spellEnd"/>
            <w:r>
              <w:t xml:space="preserve"> Studio installeren</w:t>
            </w:r>
          </w:p>
          <w:p w14:paraId="3313198D" w14:textId="69899FE8" w:rsidR="00FC796F" w:rsidRDefault="5A516D24" w:rsidP="006B18A0">
            <w:r>
              <w:t xml:space="preserve">Kunnen gebruiken van </w:t>
            </w:r>
            <w:proofErr w:type="spellStart"/>
            <w:r>
              <w:t>Github</w:t>
            </w:r>
            <w:proofErr w:type="spellEnd"/>
          </w:p>
          <w:p w14:paraId="5370E832" w14:textId="6E197488" w:rsidR="00FC796F" w:rsidRDefault="5A516D24" w:rsidP="65EA7A21">
            <w:r>
              <w:t xml:space="preserve">Theorie: </w:t>
            </w:r>
            <w:proofErr w:type="spellStart"/>
            <w:r>
              <w:t>Listeners</w:t>
            </w:r>
            <w:proofErr w:type="spellEnd"/>
          </w:p>
        </w:tc>
      </w:tr>
      <w:tr w:rsidR="000A0707" w14:paraId="064F66A7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4BBA60F5" w14:textId="77777777" w:rsidR="000A0707" w:rsidRDefault="65EA7A21" w:rsidP="006B18A0">
            <w:r>
              <w:t>Werkvormen</w:t>
            </w:r>
          </w:p>
        </w:tc>
      </w:tr>
      <w:tr w:rsidR="000A0707" w14:paraId="5DC663A1" w14:textId="77777777" w:rsidTr="5A516D24">
        <w:tc>
          <w:tcPr>
            <w:tcW w:w="10207" w:type="dxa"/>
          </w:tcPr>
          <w:p w14:paraId="40D1FF3E" w14:textId="12EE518B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keuze opdracht  </w:t>
            </w:r>
            <w:proofErr w:type="spellStart"/>
            <w:r>
              <w:t>appinventor</w:t>
            </w:r>
            <w:proofErr w:type="spellEnd"/>
            <w:r>
              <w:t xml:space="preserve"> (15 minuten)</w:t>
            </w:r>
          </w:p>
          <w:p w14:paraId="3391E124" w14:textId="3C8D0D5C" w:rsidR="30D805A1" w:rsidRDefault="30D805A1" w:rsidP="30D805A1">
            <w:pPr>
              <w:pStyle w:val="Lijstalinea"/>
              <w:numPr>
                <w:ilvl w:val="0"/>
                <w:numId w:val="4"/>
              </w:numPr>
            </w:pPr>
            <w:r>
              <w:t>Installeren JDK/</w:t>
            </w:r>
            <w:proofErr w:type="spellStart"/>
            <w:r>
              <w:t>Android</w:t>
            </w:r>
            <w:proofErr w:type="spellEnd"/>
            <w:r>
              <w:t xml:space="preserve"> Studio (klassikaal 15 minuten) </w:t>
            </w:r>
            <w:hyperlink r:id="rId15">
              <w:r w:rsidRPr="30D805A1">
                <w:rPr>
                  <w:rStyle w:val="Hyperlink"/>
                </w:rPr>
                <w:t>https://developer.android.com/studio/install.html</w:t>
              </w:r>
            </w:hyperlink>
          </w:p>
          <w:p w14:paraId="69E1751F" w14:textId="38DE47B4" w:rsidR="00FC796F" w:rsidRDefault="30D805A1" w:rsidP="00FC796F">
            <w:pPr>
              <w:pStyle w:val="Lijstalinea"/>
              <w:numPr>
                <w:ilvl w:val="0"/>
                <w:numId w:val="4"/>
              </w:numPr>
            </w:pPr>
            <w:r>
              <w:t>Theorie (10 minuten)</w:t>
            </w:r>
          </w:p>
          <w:p w14:paraId="09570739" w14:textId="182859D5" w:rsidR="00FC796F" w:rsidRDefault="5A516D24" w:rsidP="00FC796F">
            <w:pPr>
              <w:pStyle w:val="Lijstalinea"/>
              <w:numPr>
                <w:ilvl w:val="0"/>
                <w:numId w:val="4"/>
              </w:numPr>
            </w:pPr>
            <w:r>
              <w:t xml:space="preserve">Werken aan </w:t>
            </w:r>
            <w:proofErr w:type="spellStart"/>
            <w:r>
              <w:t>hello</w:t>
            </w:r>
            <w:proofErr w:type="spellEnd"/>
            <w:r>
              <w:t xml:space="preserve"> </w:t>
            </w:r>
            <w:proofErr w:type="spellStart"/>
            <w:r>
              <w:t>world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in </w:t>
            </w:r>
            <w:proofErr w:type="spellStart"/>
            <w:r>
              <w:t>Android</w:t>
            </w:r>
            <w:proofErr w:type="spellEnd"/>
            <w:r>
              <w:t xml:space="preserve"> Studio (individueel 45 minuten)</w:t>
            </w:r>
          </w:p>
          <w:p w14:paraId="199DB2F7" w14:textId="1BAA3055" w:rsidR="00A74526" w:rsidRDefault="30D805A1" w:rsidP="00B172E3">
            <w:pPr>
              <w:pStyle w:val="Lijstalinea"/>
              <w:numPr>
                <w:ilvl w:val="0"/>
                <w:numId w:val="4"/>
              </w:numPr>
            </w:pPr>
            <w:r>
              <w:t>Afsluiten les (5 minuten)</w:t>
            </w:r>
          </w:p>
        </w:tc>
      </w:tr>
      <w:tr w:rsidR="000A0707" w14:paraId="56F8674D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DAEDED" w14:textId="77777777" w:rsidR="000A0707" w:rsidRDefault="65EA7A21" w:rsidP="006B18A0">
            <w:r>
              <w:lastRenderedPageBreak/>
              <w:t>Materialen</w:t>
            </w:r>
          </w:p>
        </w:tc>
      </w:tr>
      <w:tr w:rsidR="000A0707" w14:paraId="4F1D3A81" w14:textId="77777777" w:rsidTr="5A516D24">
        <w:tc>
          <w:tcPr>
            <w:tcW w:w="10207" w:type="dxa"/>
          </w:tcPr>
          <w:p w14:paraId="6640B281" w14:textId="55A29725" w:rsidR="00FC796F" w:rsidRDefault="5A516D24" w:rsidP="006B18A0">
            <w:proofErr w:type="spellStart"/>
            <w:r>
              <w:t>Github</w:t>
            </w:r>
            <w:proofErr w:type="spellEnd"/>
            <w:r>
              <w:t xml:space="preserve">:  </w:t>
            </w:r>
            <w:hyperlink r:id="rId16">
              <w:r w:rsidRPr="5A516D24">
                <w:rPr>
                  <w:rStyle w:val="Hyperlink"/>
                </w:rPr>
                <w:t>https://try.github.io/</w:t>
              </w:r>
            </w:hyperlink>
          </w:p>
          <w:p w14:paraId="4978C5B2" w14:textId="45455622" w:rsidR="00F20734" w:rsidRDefault="007965F6" w:rsidP="006B18A0">
            <w:hyperlink r:id="rId17" w:history="1">
              <w:r w:rsidR="00F20734" w:rsidRPr="00A1129F">
                <w:rPr>
                  <w:rStyle w:val="Hyperlink"/>
                </w:rPr>
                <w:t>https://developer.android.com/studio/install.html</w:t>
              </w:r>
            </w:hyperlink>
          </w:p>
          <w:p w14:paraId="2E8804B3" w14:textId="77777777" w:rsidR="00F20734" w:rsidRDefault="00F20734" w:rsidP="006B18A0"/>
          <w:p w14:paraId="51D893B4" w14:textId="025DDF00" w:rsidR="00FC796F" w:rsidRDefault="00FC796F" w:rsidP="006B18A0"/>
        </w:tc>
      </w:tr>
      <w:tr w:rsidR="000A0707" w14:paraId="6D518BF3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6B52BD0" w14:textId="77777777" w:rsidR="000A0707" w:rsidRDefault="65EA7A21" w:rsidP="006B18A0">
            <w:r>
              <w:t>Huiswerk</w:t>
            </w:r>
          </w:p>
        </w:tc>
      </w:tr>
      <w:tr w:rsidR="000A0707" w14:paraId="575FA4E2" w14:textId="77777777" w:rsidTr="5A516D24">
        <w:tc>
          <w:tcPr>
            <w:tcW w:w="10207" w:type="dxa"/>
          </w:tcPr>
          <w:p w14:paraId="713CF7CE" w14:textId="77777777" w:rsidR="000A0707" w:rsidRDefault="000A0707" w:rsidP="006B18A0"/>
        </w:tc>
      </w:tr>
      <w:tr w:rsidR="00821845" w:rsidRPr="0027001C" w14:paraId="452AF927" w14:textId="77777777" w:rsidTr="5A516D24">
        <w:tc>
          <w:tcPr>
            <w:tcW w:w="10207" w:type="dxa"/>
            <w:shd w:val="clear" w:color="auto" w:fill="3E5F27"/>
          </w:tcPr>
          <w:p w14:paraId="63089022" w14:textId="77777777" w:rsidR="00821845" w:rsidRPr="000A0707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C01A1E4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AEABD9C" w14:textId="77777777" w:rsidR="00821845" w:rsidRDefault="65EA7A21" w:rsidP="006B18A0">
            <w:r>
              <w:t>Inleiding</w:t>
            </w:r>
          </w:p>
        </w:tc>
      </w:tr>
      <w:tr w:rsidR="00821845" w14:paraId="1A1A35E4" w14:textId="77777777" w:rsidTr="5A516D24">
        <w:tc>
          <w:tcPr>
            <w:tcW w:w="10207" w:type="dxa"/>
          </w:tcPr>
          <w:p w14:paraId="1F4FF607" w14:textId="5865511F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2</w:t>
            </w:r>
          </w:p>
        </w:tc>
      </w:tr>
      <w:tr w:rsidR="00821845" w14:paraId="294C154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E748E9F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2F3C8BC7" w14:textId="77777777" w:rsidTr="5A516D24">
        <w:tc>
          <w:tcPr>
            <w:tcW w:w="10207" w:type="dxa"/>
          </w:tcPr>
          <w:p w14:paraId="10F4BAEB" w14:textId="475893D7" w:rsidR="00821845" w:rsidRDefault="5A516D24" w:rsidP="006B18A0">
            <w:r>
              <w:t xml:space="preserve">Theorie: </w:t>
            </w:r>
            <w:proofErr w:type="spellStart"/>
            <w:r>
              <w:t>Xml</w:t>
            </w:r>
            <w:proofErr w:type="spellEnd"/>
            <w:r>
              <w:t xml:space="preserve">, </w:t>
            </w:r>
            <w:proofErr w:type="spellStart"/>
            <w:r>
              <w:t>layout</w:t>
            </w:r>
            <w:proofErr w:type="spellEnd"/>
            <w:r>
              <w:t xml:space="preserve">, </w:t>
            </w:r>
            <w:proofErr w:type="spellStart"/>
            <w:r>
              <w:t>intents</w:t>
            </w:r>
            <w:proofErr w:type="spellEnd"/>
          </w:p>
        </w:tc>
      </w:tr>
      <w:tr w:rsidR="00821845" w14:paraId="4B774DD5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38A5C8CD" w14:textId="77777777" w:rsidR="00821845" w:rsidRDefault="65EA7A21" w:rsidP="006B18A0">
            <w:r>
              <w:t>Werkvormen</w:t>
            </w:r>
          </w:p>
        </w:tc>
      </w:tr>
      <w:tr w:rsidR="00821845" w14:paraId="3CA70E38" w14:textId="77777777" w:rsidTr="5A516D24">
        <w:tc>
          <w:tcPr>
            <w:tcW w:w="10207" w:type="dxa"/>
          </w:tcPr>
          <w:p w14:paraId="70A4AE7B" w14:textId="17D3EEC0" w:rsidR="00A74526" w:rsidRDefault="00A74526" w:rsidP="00A74526">
            <w:pPr>
              <w:pStyle w:val="Lijstalinea"/>
              <w:numPr>
                <w:ilvl w:val="0"/>
                <w:numId w:val="4"/>
              </w:numPr>
            </w:pPr>
          </w:p>
          <w:p w14:paraId="5B69B27F" w14:textId="095BAA0D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5AD9B737" w14:textId="1D4788C2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6F9B7A22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04BF744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2EAD150" w14:textId="77777777" w:rsidR="00821845" w:rsidRDefault="65EA7A21" w:rsidP="006B18A0">
            <w:r>
              <w:t>Materialen</w:t>
            </w:r>
          </w:p>
        </w:tc>
      </w:tr>
      <w:tr w:rsidR="00821845" w14:paraId="11E8600C" w14:textId="77777777" w:rsidTr="5A516D24">
        <w:tc>
          <w:tcPr>
            <w:tcW w:w="10207" w:type="dxa"/>
          </w:tcPr>
          <w:p w14:paraId="2A4F13D4" w14:textId="3CC5571B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13F8D86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75FB705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63DD5F79" w14:textId="77777777" w:rsidTr="5A516D24">
        <w:tc>
          <w:tcPr>
            <w:tcW w:w="10207" w:type="dxa"/>
          </w:tcPr>
          <w:p w14:paraId="75CDD628" w14:textId="27654F4E" w:rsidR="00821845" w:rsidRDefault="00F20734" w:rsidP="006B18A0">
            <w:r w:rsidRPr="00F20734">
              <w:t>https://developer.android.com/training/basics/firstapp/index.html</w:t>
            </w:r>
          </w:p>
        </w:tc>
      </w:tr>
      <w:tr w:rsidR="00821845" w14:paraId="6664FF1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81BAE17" w14:textId="77777777" w:rsidR="00821845" w:rsidRDefault="65EA7A21" w:rsidP="006B18A0">
            <w:r>
              <w:t>Huiswerk</w:t>
            </w:r>
          </w:p>
        </w:tc>
      </w:tr>
      <w:tr w:rsidR="00821845" w14:paraId="3E7A31D9" w14:textId="77777777" w:rsidTr="5A516D24">
        <w:tc>
          <w:tcPr>
            <w:tcW w:w="10207" w:type="dxa"/>
          </w:tcPr>
          <w:p w14:paraId="239419AA" w14:textId="48D9F135" w:rsidR="00821845" w:rsidRDefault="65EA7A21" w:rsidP="006B18A0">
            <w:r>
              <w:t xml:space="preserve">Afmaken first </w:t>
            </w:r>
            <w:proofErr w:type="spellStart"/>
            <w:r>
              <w:t>app</w:t>
            </w:r>
            <w:proofErr w:type="spellEnd"/>
          </w:p>
        </w:tc>
      </w:tr>
      <w:tr w:rsidR="00821845" w:rsidRPr="000A0707" w14:paraId="500CB299" w14:textId="77777777" w:rsidTr="5A516D24">
        <w:tc>
          <w:tcPr>
            <w:tcW w:w="10207" w:type="dxa"/>
            <w:shd w:val="clear" w:color="auto" w:fill="3E5F27"/>
          </w:tcPr>
          <w:p w14:paraId="6A60AB59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1BB5B9F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74F9C54" w14:textId="77777777" w:rsidR="00821845" w:rsidRDefault="65EA7A21" w:rsidP="006B18A0">
            <w:r>
              <w:t>Inleiding</w:t>
            </w:r>
          </w:p>
        </w:tc>
      </w:tr>
      <w:tr w:rsidR="00821845" w14:paraId="0E45EF0B" w14:textId="77777777" w:rsidTr="5A516D24">
        <w:tc>
          <w:tcPr>
            <w:tcW w:w="10207" w:type="dxa"/>
          </w:tcPr>
          <w:p w14:paraId="2346D684" w14:textId="6F2342C7" w:rsidR="00821845" w:rsidRDefault="65EA7A21" w:rsidP="006B18A0">
            <w:proofErr w:type="spellStart"/>
            <w:r>
              <w:t>Android</w:t>
            </w:r>
            <w:proofErr w:type="spellEnd"/>
            <w:r>
              <w:t xml:space="preserve"> Studio 3</w:t>
            </w:r>
          </w:p>
        </w:tc>
      </w:tr>
      <w:tr w:rsidR="00821845" w14:paraId="2FB8BF11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2DBA605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483CE94C" w14:textId="77777777" w:rsidTr="5A516D24">
        <w:tc>
          <w:tcPr>
            <w:tcW w:w="10207" w:type="dxa"/>
          </w:tcPr>
          <w:p w14:paraId="77AF565F" w14:textId="77777777" w:rsidR="00821845" w:rsidRDefault="00821845" w:rsidP="006B18A0"/>
        </w:tc>
      </w:tr>
      <w:tr w:rsidR="00821845" w14:paraId="1C45BB0A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778FBB1B" w14:textId="77777777" w:rsidR="00821845" w:rsidRDefault="65EA7A21" w:rsidP="006B18A0">
            <w:r>
              <w:t>Werkvormen</w:t>
            </w:r>
          </w:p>
        </w:tc>
      </w:tr>
      <w:tr w:rsidR="00821845" w14:paraId="6A61272F" w14:textId="77777777" w:rsidTr="5A516D24">
        <w:tc>
          <w:tcPr>
            <w:tcW w:w="10207" w:type="dxa"/>
          </w:tcPr>
          <w:p w14:paraId="4603AC62" w14:textId="7D2BE23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2 studenten presenteren </w:t>
            </w:r>
            <w:proofErr w:type="spellStart"/>
            <w:r>
              <w:t>Android</w:t>
            </w:r>
            <w:proofErr w:type="spellEnd"/>
            <w:r>
              <w:t xml:space="preserve"> opdracht (10 minuten klassikaal)</w:t>
            </w:r>
          </w:p>
          <w:p w14:paraId="5863A017" w14:textId="17934F73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>Uitleg (15 minuten klassikaal)</w:t>
            </w:r>
          </w:p>
          <w:p w14:paraId="0531E901" w14:textId="5165A67E" w:rsidR="00A74526" w:rsidRDefault="65EA7A21" w:rsidP="00A74526">
            <w:pPr>
              <w:pStyle w:val="Lijstalinea"/>
              <w:numPr>
                <w:ilvl w:val="0"/>
                <w:numId w:val="4"/>
              </w:numPr>
            </w:pPr>
            <w:r>
              <w:t xml:space="preserve">Verder met </w:t>
            </w:r>
            <w:proofErr w:type="spellStart"/>
            <w:r>
              <w:t>Android</w:t>
            </w:r>
            <w:proofErr w:type="spellEnd"/>
            <w:r>
              <w:t xml:space="preserve"> (30 minuten individueel)</w:t>
            </w:r>
          </w:p>
          <w:p w14:paraId="70CC7495" w14:textId="77777777" w:rsidR="00821845" w:rsidRDefault="65EA7A21" w:rsidP="00A74526">
            <w:r>
              <w:t>Afsluiten les/opgeven huiswerk (klassikaal 10 minuten)</w:t>
            </w:r>
          </w:p>
        </w:tc>
      </w:tr>
      <w:tr w:rsidR="00821845" w14:paraId="13703F5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4B6543" w14:textId="77777777" w:rsidR="00821845" w:rsidRDefault="65EA7A21" w:rsidP="006B18A0">
            <w:r>
              <w:t>Materialen</w:t>
            </w:r>
          </w:p>
        </w:tc>
      </w:tr>
      <w:tr w:rsidR="00821845" w14:paraId="76FEDC7C" w14:textId="77777777" w:rsidTr="5A516D24">
        <w:tc>
          <w:tcPr>
            <w:tcW w:w="10207" w:type="dxa"/>
          </w:tcPr>
          <w:p w14:paraId="6BC5A4E5" w14:textId="17F4A875" w:rsidR="00821845" w:rsidRDefault="007965F6" w:rsidP="006B18A0">
            <w:hyperlink r:id="rId18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7DB611D0" w14:textId="382E8589" w:rsidR="00B172E3" w:rsidRDefault="00B172E3" w:rsidP="006B18A0"/>
        </w:tc>
      </w:tr>
      <w:tr w:rsidR="00821845" w14:paraId="11F5B78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6474D391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F5497C2" w14:textId="77777777" w:rsidTr="5A516D24">
        <w:tc>
          <w:tcPr>
            <w:tcW w:w="10207" w:type="dxa"/>
          </w:tcPr>
          <w:p w14:paraId="28BD55D3" w14:textId="16F8D4D0" w:rsidR="00821845" w:rsidRDefault="007965F6" w:rsidP="006B18A0">
            <w:hyperlink r:id="rId19" w:history="1">
              <w:r w:rsidR="00B172E3" w:rsidRPr="00A1129F">
                <w:rPr>
                  <w:rStyle w:val="Hyperlink"/>
                </w:rPr>
                <w:t>http://codehandbook.org/simple-android-application/</w:t>
              </w:r>
            </w:hyperlink>
          </w:p>
          <w:p w14:paraId="1ADBE553" w14:textId="054E5270" w:rsidR="00B172E3" w:rsidRDefault="00B172E3" w:rsidP="006B18A0"/>
        </w:tc>
      </w:tr>
      <w:tr w:rsidR="00821845" w14:paraId="4F0FB7B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6063192" w14:textId="77777777" w:rsidR="00821845" w:rsidRDefault="65EA7A21" w:rsidP="006B18A0">
            <w:r>
              <w:t>Huiswerk</w:t>
            </w:r>
          </w:p>
        </w:tc>
      </w:tr>
      <w:tr w:rsidR="00821845" w14:paraId="470D5E22" w14:textId="77777777" w:rsidTr="5A516D24">
        <w:tc>
          <w:tcPr>
            <w:tcW w:w="10207" w:type="dxa"/>
          </w:tcPr>
          <w:p w14:paraId="244C5FBB" w14:textId="77777777" w:rsidR="00821845" w:rsidRDefault="00821845" w:rsidP="006B18A0"/>
        </w:tc>
      </w:tr>
      <w:tr w:rsidR="00821845" w:rsidRPr="000A0707" w14:paraId="38EAF6E7" w14:textId="77777777" w:rsidTr="5A516D24">
        <w:tc>
          <w:tcPr>
            <w:tcW w:w="10207" w:type="dxa"/>
            <w:shd w:val="clear" w:color="auto" w:fill="3E5F27"/>
          </w:tcPr>
          <w:p w14:paraId="4130672D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FFA5C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0BA8721D" w14:textId="77777777" w:rsidR="00821845" w:rsidRDefault="65EA7A21" w:rsidP="006B18A0">
            <w:r>
              <w:t>Inleiding</w:t>
            </w:r>
          </w:p>
        </w:tc>
      </w:tr>
      <w:tr w:rsidR="00821845" w14:paraId="40E80851" w14:textId="77777777" w:rsidTr="5A516D24">
        <w:tc>
          <w:tcPr>
            <w:tcW w:w="10207" w:type="dxa"/>
          </w:tcPr>
          <w:p w14:paraId="6116A27B" w14:textId="39E47C49" w:rsidR="00821845" w:rsidRDefault="65EA7A21" w:rsidP="006B18A0">
            <w:proofErr w:type="spellStart"/>
            <w:r>
              <w:lastRenderedPageBreak/>
              <w:t>Android</w:t>
            </w:r>
            <w:proofErr w:type="spellEnd"/>
            <w:r>
              <w:t xml:space="preserve"> Studio 4</w:t>
            </w:r>
          </w:p>
        </w:tc>
      </w:tr>
      <w:tr w:rsidR="00821845" w14:paraId="1CF00ED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55771E3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625EBF70" w14:textId="77777777" w:rsidTr="5A516D24">
        <w:tc>
          <w:tcPr>
            <w:tcW w:w="10207" w:type="dxa"/>
          </w:tcPr>
          <w:p w14:paraId="3E3A48FC" w14:textId="6C834BE8" w:rsidR="00821845" w:rsidRDefault="5A516D24" w:rsidP="006B18A0">
            <w:r>
              <w:t xml:space="preserve">Aanpassen van </w:t>
            </w: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naar eigen inzicht (voor cijfer)</w:t>
            </w:r>
          </w:p>
          <w:p w14:paraId="3822DBFB" w14:textId="67BE305D" w:rsidR="00821845" w:rsidRDefault="5A516D24" w:rsidP="65EA7A21">
            <w:r>
              <w:t xml:space="preserve">Theorie: </w:t>
            </w:r>
            <w:r w:rsidRPr="5A516D24">
              <w:rPr>
                <w:rStyle w:val="normaltextrun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 xml:space="preserve">Communicaties tussen </w:t>
            </w:r>
            <w:proofErr w:type="spellStart"/>
            <w:r w:rsidRPr="5A516D24">
              <w:rPr>
                <w:rStyle w:val="spellingerror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Activities</w:t>
            </w:r>
            <w:proofErr w:type="spellEnd"/>
            <w:r w:rsidRPr="5A516D24">
              <w:rPr>
                <w:rStyle w:val="eop"/>
                <w:rFonts w:ascii="Cambria,Times New Roman" w:eastAsia="Cambria,Times New Roman" w:hAnsi="Cambria,Times New Roman" w:cs="Cambria,Times New Roman"/>
                <w:sz w:val="24"/>
                <w:szCs w:val="24"/>
              </w:rPr>
              <w:t>  en Model View Controller</w:t>
            </w:r>
          </w:p>
        </w:tc>
      </w:tr>
      <w:tr w:rsidR="00821845" w14:paraId="0019162D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7FE1132" w14:textId="77777777" w:rsidR="00821845" w:rsidRDefault="65EA7A21" w:rsidP="006B18A0">
            <w:r>
              <w:t>Werkvormen</w:t>
            </w:r>
          </w:p>
        </w:tc>
      </w:tr>
      <w:tr w:rsidR="00821845" w14:paraId="275E90D6" w14:textId="77777777" w:rsidTr="5A516D24">
        <w:tc>
          <w:tcPr>
            <w:tcW w:w="10207" w:type="dxa"/>
          </w:tcPr>
          <w:p w14:paraId="0D101DE6" w14:textId="59EBFBE1" w:rsidR="00A74526" w:rsidRDefault="7B1AB961" w:rsidP="00A74526">
            <w:pPr>
              <w:pStyle w:val="Lijstalinea"/>
              <w:numPr>
                <w:ilvl w:val="0"/>
                <w:numId w:val="4"/>
              </w:numPr>
            </w:pPr>
            <w:r>
              <w:t>Zelf werken in practicumvorm</w:t>
            </w:r>
          </w:p>
          <w:p w14:paraId="4DF52C07" w14:textId="0D80D7DC" w:rsidR="00821845" w:rsidRDefault="00821845" w:rsidP="00A74526"/>
        </w:tc>
      </w:tr>
      <w:tr w:rsidR="00821845" w14:paraId="1D97D03A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5982950" w14:textId="77777777" w:rsidR="00821845" w:rsidRDefault="65EA7A21" w:rsidP="006B18A0">
            <w:r>
              <w:t>Materialen</w:t>
            </w:r>
          </w:p>
        </w:tc>
      </w:tr>
      <w:tr w:rsidR="00821845" w14:paraId="709BED27" w14:textId="77777777" w:rsidTr="5A516D24">
        <w:tc>
          <w:tcPr>
            <w:tcW w:w="10207" w:type="dxa"/>
          </w:tcPr>
          <w:p w14:paraId="75988A89" w14:textId="7CE38111" w:rsidR="00821845" w:rsidRDefault="5A516D24" w:rsidP="006B18A0">
            <w:proofErr w:type="spellStart"/>
            <w:r>
              <w:t>Android</w:t>
            </w:r>
            <w:proofErr w:type="spellEnd"/>
            <w:r>
              <w:t xml:space="preserve"> Studio, </w:t>
            </w:r>
            <w:proofErr w:type="spellStart"/>
            <w:r>
              <w:t>Github</w:t>
            </w:r>
            <w:proofErr w:type="spellEnd"/>
          </w:p>
        </w:tc>
      </w:tr>
      <w:tr w:rsidR="00821845" w14:paraId="54AB6EC5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F2ECC96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2C953D2D" w14:textId="77777777" w:rsidTr="5A516D24">
        <w:tc>
          <w:tcPr>
            <w:tcW w:w="10207" w:type="dxa"/>
          </w:tcPr>
          <w:p w14:paraId="5256A0C8" w14:textId="45F5BB8D" w:rsidR="00821845" w:rsidRDefault="5A516D24" w:rsidP="006B18A0">
            <w:r>
              <w:t xml:space="preserve">De </w:t>
            </w:r>
            <w:proofErr w:type="spellStart"/>
            <w:r>
              <w:t>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moet worden aangepast. De betekent zowel uitbreiding functionaliteit als verandering van lay-out.</w:t>
            </w:r>
          </w:p>
        </w:tc>
      </w:tr>
      <w:tr w:rsidR="00821845" w14:paraId="586AF3CF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3740E663" w14:textId="77777777" w:rsidR="00821845" w:rsidRDefault="65EA7A21" w:rsidP="006B18A0">
            <w:r>
              <w:t>Huiswerk</w:t>
            </w:r>
          </w:p>
        </w:tc>
      </w:tr>
      <w:tr w:rsidR="00821845" w14:paraId="07FB0492" w14:textId="77777777" w:rsidTr="5A516D24">
        <w:tc>
          <w:tcPr>
            <w:tcW w:w="10207" w:type="dxa"/>
          </w:tcPr>
          <w:p w14:paraId="16C2A0F8" w14:textId="0D0F7D97" w:rsidR="00821845" w:rsidRDefault="7B1AB961" w:rsidP="006B18A0">
            <w:r>
              <w:t>Voorbereiden toets</w:t>
            </w:r>
          </w:p>
          <w:p w14:paraId="736A09B7" w14:textId="41D56CC9" w:rsidR="00821845" w:rsidRDefault="5A516D24" w:rsidP="006B18A0">
            <w:r>
              <w:t xml:space="preserve">Inleveren </w:t>
            </w:r>
            <w:proofErr w:type="spellStart"/>
            <w:r>
              <w:t>simple-android</w:t>
            </w:r>
            <w:proofErr w:type="spellEnd"/>
            <w:r>
              <w:t xml:space="preserve"> </w:t>
            </w:r>
            <w:proofErr w:type="spellStart"/>
            <w:r>
              <w:t>application</w:t>
            </w:r>
            <w:proofErr w:type="spellEnd"/>
            <w:r>
              <w:t xml:space="preserve"> via </w:t>
            </w:r>
            <w:proofErr w:type="spellStart"/>
            <w:r>
              <w:t>github</w:t>
            </w:r>
            <w:proofErr w:type="spellEnd"/>
          </w:p>
        </w:tc>
      </w:tr>
      <w:tr w:rsidR="00821845" w:rsidRPr="000A0707" w14:paraId="54371ECB" w14:textId="77777777" w:rsidTr="5A516D24">
        <w:tc>
          <w:tcPr>
            <w:tcW w:w="10207" w:type="dxa"/>
            <w:shd w:val="clear" w:color="auto" w:fill="3E5F27"/>
          </w:tcPr>
          <w:p w14:paraId="09B28D7F" w14:textId="77777777" w:rsidR="00821845" w:rsidRPr="0027001C" w:rsidRDefault="00821845" w:rsidP="006B18A0">
            <w:pPr>
              <w:pStyle w:val="Lijstalinea"/>
              <w:numPr>
                <w:ilvl w:val="0"/>
                <w:numId w:val="3"/>
              </w:numPr>
              <w:rPr>
                <w:b/>
                <w:color w:val="FFFFFF" w:themeColor="background1"/>
                <w:sz w:val="48"/>
                <w:szCs w:val="48"/>
              </w:rPr>
            </w:pPr>
          </w:p>
        </w:tc>
      </w:tr>
      <w:tr w:rsidR="00821845" w14:paraId="6BCE47E2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23F08991" w14:textId="77777777" w:rsidR="00821845" w:rsidRDefault="65EA7A21" w:rsidP="006B18A0">
            <w:r>
              <w:t>Inleiding</w:t>
            </w:r>
          </w:p>
        </w:tc>
      </w:tr>
      <w:tr w:rsidR="00821845" w14:paraId="3EC45F78" w14:textId="77777777" w:rsidTr="5A516D24">
        <w:tc>
          <w:tcPr>
            <w:tcW w:w="10207" w:type="dxa"/>
          </w:tcPr>
          <w:p w14:paraId="5B1553DC" w14:textId="69F53230" w:rsidR="00821845" w:rsidRDefault="7B1AB961" w:rsidP="006B18A0">
            <w:r>
              <w:t>toets</w:t>
            </w:r>
          </w:p>
        </w:tc>
      </w:tr>
      <w:tr w:rsidR="00821845" w14:paraId="07955E5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5EB8B512" w14:textId="77777777" w:rsidR="00821845" w:rsidRPr="002F7ECF" w:rsidRDefault="65EA7A21" w:rsidP="006B18A0">
            <w:pPr>
              <w:rPr>
                <w:sz w:val="18"/>
                <w:szCs w:val="18"/>
              </w:rPr>
            </w:pPr>
            <w:r>
              <w:t>Leerdoelen voor deze les</w:t>
            </w:r>
          </w:p>
        </w:tc>
      </w:tr>
      <w:tr w:rsidR="00821845" w14:paraId="051BA411" w14:textId="77777777" w:rsidTr="5A516D24">
        <w:tc>
          <w:tcPr>
            <w:tcW w:w="10207" w:type="dxa"/>
          </w:tcPr>
          <w:p w14:paraId="774CFD9B" w14:textId="1AD32731" w:rsidR="00821845" w:rsidRDefault="00821845" w:rsidP="006B18A0"/>
        </w:tc>
      </w:tr>
      <w:tr w:rsidR="00821845" w14:paraId="11552751" w14:textId="77777777" w:rsidTr="5A516D24">
        <w:trPr>
          <w:trHeight w:val="162"/>
        </w:trPr>
        <w:tc>
          <w:tcPr>
            <w:tcW w:w="10207" w:type="dxa"/>
            <w:shd w:val="clear" w:color="auto" w:fill="C5E0B3" w:themeFill="accent6" w:themeFillTint="66"/>
          </w:tcPr>
          <w:p w14:paraId="2FDA771D" w14:textId="77777777" w:rsidR="00821845" w:rsidRDefault="65EA7A21" w:rsidP="006B18A0">
            <w:r>
              <w:t>Werkvormen</w:t>
            </w:r>
          </w:p>
        </w:tc>
      </w:tr>
      <w:tr w:rsidR="00821845" w14:paraId="0E6DB525" w14:textId="77777777" w:rsidTr="5A516D24">
        <w:tc>
          <w:tcPr>
            <w:tcW w:w="10207" w:type="dxa"/>
          </w:tcPr>
          <w:p w14:paraId="5B4D6356" w14:textId="77777777" w:rsidR="00821845" w:rsidRDefault="5A516D24" w:rsidP="006B18A0">
            <w:proofErr w:type="spellStart"/>
            <w:r>
              <w:t>Toetsvorm</w:t>
            </w:r>
            <w:proofErr w:type="spellEnd"/>
            <w:r>
              <w:t xml:space="preserve"> (individueel)</w:t>
            </w:r>
          </w:p>
        </w:tc>
      </w:tr>
      <w:tr w:rsidR="00821845" w14:paraId="1F324F16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F00CB4A" w14:textId="77777777" w:rsidR="00821845" w:rsidRDefault="65EA7A21" w:rsidP="006B18A0">
            <w:r>
              <w:t>Materialen</w:t>
            </w:r>
          </w:p>
        </w:tc>
      </w:tr>
      <w:tr w:rsidR="00821845" w14:paraId="565780FA" w14:textId="77777777" w:rsidTr="5A516D24">
        <w:tc>
          <w:tcPr>
            <w:tcW w:w="10207" w:type="dxa"/>
          </w:tcPr>
          <w:p w14:paraId="04E599A4" w14:textId="77777777" w:rsidR="00821845" w:rsidRDefault="65EA7A21" w:rsidP="006B18A0">
            <w:r>
              <w:t>Pen/papier</w:t>
            </w:r>
          </w:p>
        </w:tc>
      </w:tr>
      <w:tr w:rsidR="00821845" w14:paraId="0DCFBD4B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44FBF2D2" w14:textId="77777777" w:rsidR="00821845" w:rsidRDefault="65EA7A21" w:rsidP="006B18A0">
            <w:r>
              <w:t>Opdracht</w:t>
            </w:r>
            <w:r w:rsidRPr="65EA7A21">
              <w:rPr>
                <w:sz w:val="18"/>
                <w:szCs w:val="18"/>
              </w:rPr>
              <w:t xml:space="preserve"> </w:t>
            </w:r>
          </w:p>
        </w:tc>
      </w:tr>
      <w:tr w:rsidR="00821845" w14:paraId="5AEDF8AE" w14:textId="77777777" w:rsidTr="5A516D24">
        <w:tc>
          <w:tcPr>
            <w:tcW w:w="10207" w:type="dxa"/>
          </w:tcPr>
          <w:p w14:paraId="011A8BB1" w14:textId="28F574D5" w:rsidR="00821845" w:rsidRDefault="7B1AB961" w:rsidP="006B18A0">
            <w:r>
              <w:t>Toets (schriftelijk)</w:t>
            </w:r>
          </w:p>
        </w:tc>
      </w:tr>
      <w:tr w:rsidR="00821845" w14:paraId="086E6158" w14:textId="77777777" w:rsidTr="5A516D24">
        <w:tc>
          <w:tcPr>
            <w:tcW w:w="10207" w:type="dxa"/>
            <w:shd w:val="clear" w:color="auto" w:fill="C5E0B3" w:themeFill="accent6" w:themeFillTint="66"/>
          </w:tcPr>
          <w:p w14:paraId="117534D2" w14:textId="77777777" w:rsidR="00821845" w:rsidRDefault="65EA7A21" w:rsidP="006B18A0">
            <w:r>
              <w:t>Huiswerk</w:t>
            </w:r>
          </w:p>
        </w:tc>
      </w:tr>
      <w:tr w:rsidR="00821845" w14:paraId="33B07293" w14:textId="77777777" w:rsidTr="5A516D24">
        <w:tc>
          <w:tcPr>
            <w:tcW w:w="10207" w:type="dxa"/>
          </w:tcPr>
          <w:p w14:paraId="43526C5D" w14:textId="261D5CC8" w:rsidR="00821845" w:rsidRDefault="00821845" w:rsidP="00B172E3"/>
        </w:tc>
      </w:tr>
    </w:tbl>
    <w:p w14:paraId="29712918" w14:textId="77777777" w:rsidR="00821845" w:rsidRDefault="00821845"/>
    <w:sectPr w:rsidR="00821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Times New Roman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455C"/>
    <w:multiLevelType w:val="multilevel"/>
    <w:tmpl w:val="1BE8E3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1730E"/>
    <w:multiLevelType w:val="multilevel"/>
    <w:tmpl w:val="7FCC48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5F4657"/>
    <w:multiLevelType w:val="multilevel"/>
    <w:tmpl w:val="9514C1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8244C3"/>
    <w:multiLevelType w:val="multilevel"/>
    <w:tmpl w:val="477A6D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F648F"/>
    <w:multiLevelType w:val="hybridMultilevel"/>
    <w:tmpl w:val="260CFDE2"/>
    <w:lvl w:ilvl="0" w:tplc="6A18A5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74D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A9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2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4D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9A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544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64C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5C3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73D"/>
    <w:multiLevelType w:val="multilevel"/>
    <w:tmpl w:val="9AC28A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A40169"/>
    <w:multiLevelType w:val="multilevel"/>
    <w:tmpl w:val="ACF60F5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60B5B"/>
    <w:multiLevelType w:val="multilevel"/>
    <w:tmpl w:val="AF980E1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04844C9"/>
    <w:multiLevelType w:val="multilevel"/>
    <w:tmpl w:val="1CB0EF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E40D1"/>
    <w:multiLevelType w:val="hybridMultilevel"/>
    <w:tmpl w:val="D090A3C2"/>
    <w:lvl w:ilvl="0" w:tplc="DDF8F384">
      <w:start w:val="1"/>
      <w:numFmt w:val="decimal"/>
      <w:lvlText w:val="Les 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EE15CF9"/>
    <w:multiLevelType w:val="multilevel"/>
    <w:tmpl w:val="E7903D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A061DA"/>
    <w:multiLevelType w:val="multilevel"/>
    <w:tmpl w:val="6CCE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96C33AA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CEC3132"/>
    <w:multiLevelType w:val="hybridMultilevel"/>
    <w:tmpl w:val="B76E8DEA"/>
    <w:lvl w:ilvl="0" w:tplc="693A3A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9E124D"/>
    <w:multiLevelType w:val="multilevel"/>
    <w:tmpl w:val="AFCCA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3"/>
  </w:num>
  <w:num w:numId="5">
    <w:abstractNumId w:val="14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6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A0"/>
    <w:rsid w:val="000207BD"/>
    <w:rsid w:val="000868B2"/>
    <w:rsid w:val="000A0707"/>
    <w:rsid w:val="000C51BF"/>
    <w:rsid w:val="000E7BAE"/>
    <w:rsid w:val="001A0BB0"/>
    <w:rsid w:val="001B37E1"/>
    <w:rsid w:val="002221A3"/>
    <w:rsid w:val="0027001C"/>
    <w:rsid w:val="003C0F61"/>
    <w:rsid w:val="004E6ECA"/>
    <w:rsid w:val="005436BD"/>
    <w:rsid w:val="0065171F"/>
    <w:rsid w:val="006B18A0"/>
    <w:rsid w:val="007148AD"/>
    <w:rsid w:val="007965F6"/>
    <w:rsid w:val="00821845"/>
    <w:rsid w:val="00A74526"/>
    <w:rsid w:val="00B172E3"/>
    <w:rsid w:val="00B25B40"/>
    <w:rsid w:val="00CF0E78"/>
    <w:rsid w:val="00CF41F1"/>
    <w:rsid w:val="00EF333F"/>
    <w:rsid w:val="00F20734"/>
    <w:rsid w:val="00F53A61"/>
    <w:rsid w:val="00F878BE"/>
    <w:rsid w:val="00FC796F"/>
    <w:rsid w:val="30D805A1"/>
    <w:rsid w:val="4D1948A1"/>
    <w:rsid w:val="5A516D24"/>
    <w:rsid w:val="65EA7A21"/>
    <w:rsid w:val="7B1AB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6859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7148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4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Normaal"/>
    <w:uiPriority w:val="34"/>
    <w:qFormat/>
    <w:rsid w:val="000A070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221A3"/>
    <w:rPr>
      <w:color w:val="0563C1" w:themeColor="hyperlink"/>
      <w:u w:val="single"/>
    </w:rPr>
  </w:style>
  <w:style w:type="paragraph" w:customStyle="1" w:styleId="paragraph">
    <w:name w:val="paragraph"/>
    <w:basedOn w:val="Normaal"/>
    <w:rsid w:val="00FC796F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nl-NL"/>
    </w:rPr>
  </w:style>
  <w:style w:type="character" w:customStyle="1" w:styleId="normaltextrun">
    <w:name w:val="normaltextrun"/>
    <w:basedOn w:val="Standaardalinea-lettertype"/>
    <w:rsid w:val="00FC796F"/>
  </w:style>
  <w:style w:type="character" w:customStyle="1" w:styleId="eop">
    <w:name w:val="eop"/>
    <w:basedOn w:val="Standaardalinea-lettertype"/>
    <w:rsid w:val="00FC796F"/>
  </w:style>
  <w:style w:type="character" w:customStyle="1" w:styleId="spellingerror">
    <w:name w:val="spellingerror"/>
    <w:basedOn w:val="Standaardalinea-lettertype"/>
    <w:rsid w:val="00FC79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appinventor.mit.edu/explore/ai2/beginner-videos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appinventor.mit.edu/explore/ai2/beginner-videos.html" TargetMode="External"/><Relationship Id="rId11" Type="http://schemas.openxmlformats.org/officeDocument/2006/relationships/hyperlink" Target="https://www.youtube.com/watch?v=-LrCpuuFydc" TargetMode="External"/><Relationship Id="rId12" Type="http://schemas.openxmlformats.org/officeDocument/2006/relationships/hyperlink" Target="https://www.youtube.com/watch?v=-LrCpuuFydc" TargetMode="External"/><Relationship Id="rId13" Type="http://schemas.openxmlformats.org/officeDocument/2006/relationships/hyperlink" Target="https://www.youtube.com/watch?v=-LrCpuuFydc" TargetMode="External"/><Relationship Id="rId14" Type="http://schemas.openxmlformats.org/officeDocument/2006/relationships/hyperlink" Target="https://www.youtube.com/watch?v=-LrCpuuFydc" TargetMode="External"/><Relationship Id="rId15" Type="http://schemas.openxmlformats.org/officeDocument/2006/relationships/hyperlink" Target="https://developer.android.com/studio/install.html" TargetMode="External"/><Relationship Id="rId16" Type="http://schemas.openxmlformats.org/officeDocument/2006/relationships/hyperlink" Target="https://try.github.io/" TargetMode="External"/><Relationship Id="rId17" Type="http://schemas.openxmlformats.org/officeDocument/2006/relationships/hyperlink" Target="https://developer.android.com/studio/install.html" TargetMode="External"/><Relationship Id="rId18" Type="http://schemas.openxmlformats.org/officeDocument/2006/relationships/hyperlink" Target="http://codehandbook.org/simple-android-application/" TargetMode="External"/><Relationship Id="rId19" Type="http://schemas.openxmlformats.org/officeDocument/2006/relationships/hyperlink" Target="http://codehandbook.org/simple-android-application/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rijn:Downloads:Stramien-blanco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18E16261F11E46A9B4F58F186B941B" ma:contentTypeVersion="3" ma:contentTypeDescription="Een nieuw document maken." ma:contentTypeScope="" ma:versionID="169b11fe14f885d41a2d2e7a61b745ec">
  <xsd:schema xmlns:xsd="http://www.w3.org/2001/XMLSchema" xmlns:xs="http://www.w3.org/2001/XMLSchema" xmlns:p="http://schemas.microsoft.com/office/2006/metadata/properties" xmlns:ns2="a96fde4a-fd03-4149-b9c1-f7825d47642a" targetNamespace="http://schemas.microsoft.com/office/2006/metadata/properties" ma:root="true" ma:fieldsID="1d0876d042f0d174bd38ef3f069827cc" ns2:_="">
    <xsd:import namespace="a96fde4a-fd03-4149-b9c1-f7825d47642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6fde4a-fd03-4149-b9c1-f7825d47642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int-hash delen" ma:internalName="SharingHintHash" ma:readOnly="true">
      <xsd:simpleType>
        <xsd:restriction base="dms:Text"/>
      </xsd:simpleType>
    </xsd:element>
    <xsd:element name="SharedWithDetails" ma:index="1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96fde4a-fd03-4149-b9c1-f7825d47642a">
      <UserInfo>
        <DisplayName>Beau Aldenhuijsen</DisplayName>
        <AccountId>10132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5FF7E-E6B2-45B8-ACC3-F34275F8C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6fde4a-fd03-4149-b9c1-f7825d4764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9AE79-26A4-4581-9A9C-CB1FDBC31ACB}">
  <ds:schemaRefs>
    <ds:schemaRef ds:uri="http://schemas.microsoft.com/office/2006/metadata/properties"/>
    <ds:schemaRef ds:uri="http://schemas.microsoft.com/office/infopath/2007/PartnerControls"/>
    <ds:schemaRef ds:uri="a96fde4a-fd03-4149-b9c1-f7825d47642a"/>
  </ds:schemaRefs>
</ds:datastoreItem>
</file>

<file path=customXml/itemProps3.xml><?xml version="1.0" encoding="utf-8"?>
<ds:datastoreItem xmlns:ds="http://schemas.openxmlformats.org/officeDocument/2006/customXml" ds:itemID="{A960B5D8-C70A-41F3-AB00-86CD5750E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Stramien-blanco.dotx</Template>
  <TotalTime>1</TotalTime>
  <Pages>5</Pages>
  <Words>986</Words>
  <Characters>5427</Characters>
  <Application>Microsoft Macintosh Word</Application>
  <DocSecurity>0</DocSecurity>
  <Lines>45</Lines>
  <Paragraphs>12</Paragraphs>
  <ScaleCrop>false</ScaleCrop>
  <Company/>
  <LinksUpToDate>false</LinksUpToDate>
  <CharactersWithSpaces>6401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IJburg</cp:lastModifiedBy>
  <cp:revision>2</cp:revision>
  <dcterms:created xsi:type="dcterms:W3CDTF">2016-09-13T12:08:00Z</dcterms:created>
  <dcterms:modified xsi:type="dcterms:W3CDTF">2016-09-13T12:08:00Z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0x010100AB18E16261F11E46A9B4F58F186B941B</vt:lpwstr>
  </property>
</Properties>
</file>